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06E" w:rsidRPr="0090372B" w:rsidRDefault="00A15E7B">
      <w:pPr>
        <w:pStyle w:val="Name"/>
        <w:ind w:left="-720" w:right="-630"/>
        <w:rPr>
          <w:szCs w:val="28"/>
        </w:rPr>
      </w:pPr>
      <w:r w:rsidRPr="0090372B">
        <w:rPr>
          <w:szCs w:val="28"/>
        </w:rPr>
        <w:t>Z</w:t>
      </w:r>
      <w:r w:rsidR="00435E85">
        <w:rPr>
          <w:szCs w:val="28"/>
        </w:rPr>
        <w:t>haofeng</w:t>
      </w:r>
      <w:r w:rsidRPr="0090372B">
        <w:rPr>
          <w:szCs w:val="28"/>
        </w:rPr>
        <w:t xml:space="preserve"> Wu</w:t>
      </w:r>
    </w:p>
    <w:p w:rsidR="0085606E" w:rsidRPr="0090372B" w:rsidRDefault="00970DF4" w:rsidP="00A15E7B">
      <w:pPr>
        <w:ind w:left="-720"/>
        <w:jc w:val="center"/>
        <w:rPr>
          <w:sz w:val="18"/>
          <w:szCs w:val="18"/>
        </w:rPr>
      </w:pPr>
      <w:r>
        <w:rPr>
          <w:sz w:val="18"/>
          <w:szCs w:val="18"/>
        </w:rPr>
        <w:t>32 Canterbury Ln, Avon</w:t>
      </w:r>
      <w:r w:rsidR="00EA632D" w:rsidRPr="0090372B">
        <w:rPr>
          <w:sz w:val="18"/>
          <w:szCs w:val="18"/>
        </w:rPr>
        <w:t>, CT 06032</w:t>
      </w:r>
      <w:r w:rsidR="009B14F8" w:rsidRPr="0090372B">
        <w:rPr>
          <w:sz w:val="18"/>
          <w:szCs w:val="18"/>
        </w:rPr>
        <w:t xml:space="preserve"> </w:t>
      </w:r>
      <w:r w:rsidR="009B14F8" w:rsidRPr="0090372B">
        <w:rPr>
          <w:sz w:val="18"/>
          <w:szCs w:val="18"/>
        </w:rPr>
        <w:tab/>
      </w:r>
      <w:r w:rsidR="0085606E" w:rsidRPr="0090372B">
        <w:rPr>
          <w:sz w:val="18"/>
          <w:szCs w:val="18"/>
        </w:rPr>
        <w:sym w:font="Symbol" w:char="F0B7"/>
      </w:r>
      <w:r w:rsidR="0085606E" w:rsidRPr="0090372B">
        <w:rPr>
          <w:sz w:val="18"/>
          <w:szCs w:val="18"/>
        </w:rPr>
        <w:t xml:space="preserve"> (</w:t>
      </w:r>
      <w:r w:rsidR="00EA632D" w:rsidRPr="0090372B">
        <w:rPr>
          <w:sz w:val="18"/>
          <w:szCs w:val="18"/>
        </w:rPr>
        <w:t>919</w:t>
      </w:r>
      <w:r w:rsidR="00A15E7B" w:rsidRPr="0090372B">
        <w:rPr>
          <w:sz w:val="18"/>
          <w:szCs w:val="18"/>
        </w:rPr>
        <w:t xml:space="preserve">) </w:t>
      </w:r>
      <w:r w:rsidR="00EA632D" w:rsidRPr="0090372B">
        <w:rPr>
          <w:sz w:val="18"/>
          <w:szCs w:val="18"/>
        </w:rPr>
        <w:t>200-0843</w:t>
      </w:r>
      <w:r w:rsidR="009B14F8" w:rsidRPr="0090372B">
        <w:rPr>
          <w:sz w:val="18"/>
          <w:szCs w:val="18"/>
        </w:rPr>
        <w:tab/>
      </w:r>
      <w:r w:rsidR="0085606E" w:rsidRPr="0090372B">
        <w:rPr>
          <w:sz w:val="18"/>
          <w:szCs w:val="18"/>
        </w:rPr>
        <w:sym w:font="Symbol" w:char="F0B7"/>
      </w:r>
      <w:r w:rsidR="0085606E" w:rsidRPr="0090372B">
        <w:rPr>
          <w:sz w:val="18"/>
          <w:szCs w:val="18"/>
        </w:rPr>
        <w:t xml:space="preserve"> </w:t>
      </w:r>
      <w:smartTag w:uri="urn:schemas-microsoft-com:office:smarttags" w:element="PersonName">
        <w:r w:rsidR="00A15E7B" w:rsidRPr="0090372B">
          <w:rPr>
            <w:sz w:val="18"/>
            <w:szCs w:val="18"/>
          </w:rPr>
          <w:t>john.z.wu@gmail.com</w:t>
        </w:r>
      </w:smartTag>
    </w:p>
    <w:tbl>
      <w:tblPr>
        <w:tblW w:w="10674" w:type="dxa"/>
        <w:jc w:val="center"/>
        <w:tblLayout w:type="fixed"/>
        <w:tblLook w:val="0000" w:firstRow="0" w:lastRow="0" w:firstColumn="0" w:lastColumn="0" w:noHBand="0" w:noVBand="0"/>
      </w:tblPr>
      <w:tblGrid>
        <w:gridCol w:w="10674"/>
      </w:tblGrid>
      <w:tr w:rsidR="0085606E" w:rsidRPr="005C3701" w:rsidTr="008C4448">
        <w:trPr>
          <w:trHeight w:val="728"/>
          <w:jc w:val="center"/>
        </w:trPr>
        <w:tc>
          <w:tcPr>
            <w:tcW w:w="10674" w:type="dxa"/>
          </w:tcPr>
          <w:p w:rsidR="0085606E" w:rsidRPr="005C3701" w:rsidRDefault="0085606E">
            <w:pPr>
              <w:pStyle w:val="SectionTitle"/>
              <w:ind w:right="-630"/>
            </w:pPr>
            <w:r w:rsidRPr="005C3701">
              <w:t>Profile</w:t>
            </w:r>
          </w:p>
        </w:tc>
      </w:tr>
      <w:tr w:rsidR="0085606E" w:rsidRPr="005C3701" w:rsidTr="008C4448">
        <w:trPr>
          <w:trHeight w:val="140"/>
          <w:jc w:val="center"/>
        </w:trPr>
        <w:tc>
          <w:tcPr>
            <w:tcW w:w="10674" w:type="dxa"/>
          </w:tcPr>
          <w:p w:rsidR="0085606E" w:rsidRPr="005C3701" w:rsidRDefault="004E04EC">
            <w:pPr>
              <w:pStyle w:val="Achievement"/>
              <w:ind w:left="245" w:hanging="245"/>
            </w:pPr>
            <w:r>
              <w:t xml:space="preserve">Over </w:t>
            </w:r>
            <w:r w:rsidR="001F09F1">
              <w:t>fifteen</w:t>
            </w:r>
            <w:r w:rsidR="0085606E" w:rsidRPr="005C3701">
              <w:t xml:space="preserve"> years of software </w:t>
            </w:r>
            <w:r w:rsidR="00EC13D8" w:rsidRPr="005C3701">
              <w:t xml:space="preserve">development </w:t>
            </w:r>
            <w:r w:rsidR="005A6F54" w:rsidRPr="005C3701">
              <w:t>experience in</w:t>
            </w:r>
            <w:r w:rsidR="0085606E" w:rsidRPr="005C3701">
              <w:t xml:space="preserve"> design and implementation of </w:t>
            </w:r>
            <w:r w:rsidR="00EC13D8" w:rsidRPr="005C3701">
              <w:t>enterprise</w:t>
            </w:r>
            <w:r w:rsidR="00833DAE" w:rsidRPr="005C3701">
              <w:t>-scale global systems</w:t>
            </w:r>
            <w:r w:rsidR="0085606E" w:rsidRPr="005C3701">
              <w:t>, with exceptional skills in requirements</w:t>
            </w:r>
            <w:r w:rsidR="002321E1">
              <w:t xml:space="preserve"> extraction, domain analysis,</w:t>
            </w:r>
            <w:r w:rsidR="0085606E" w:rsidRPr="005C3701">
              <w:t xml:space="preserve"> system design</w:t>
            </w:r>
            <w:r w:rsidR="002321E1">
              <w:t>, development, integration and implementation.</w:t>
            </w:r>
          </w:p>
          <w:p w:rsidR="0085606E" w:rsidRPr="005C3701" w:rsidRDefault="0085606E">
            <w:pPr>
              <w:pStyle w:val="Achievement"/>
              <w:ind w:left="245" w:hanging="245"/>
            </w:pPr>
            <w:r w:rsidRPr="005C3701">
              <w:t>Innovative problem-solver with pro</w:t>
            </w:r>
            <w:r w:rsidR="00EC13D8" w:rsidRPr="005C3701">
              <w:t xml:space="preserve">ven leadership strengths in </w:t>
            </w:r>
            <w:r w:rsidR="00136F06">
              <w:t>application development</w:t>
            </w:r>
            <w:r w:rsidR="001A4D9F">
              <w:t>, project</w:t>
            </w:r>
            <w:r w:rsidR="00136F06">
              <w:t xml:space="preserve"> </w:t>
            </w:r>
            <w:r w:rsidRPr="005C3701">
              <w:t>management, new technology adoption, customer relations and support</w:t>
            </w:r>
            <w:r w:rsidR="00E207A9">
              <w:t>.</w:t>
            </w:r>
          </w:p>
          <w:p w:rsidR="0085606E" w:rsidRPr="005C3701" w:rsidRDefault="00EC13D8">
            <w:pPr>
              <w:pStyle w:val="Achievement"/>
              <w:ind w:left="245" w:hanging="245"/>
            </w:pPr>
            <w:r w:rsidRPr="005C3701">
              <w:t>Strong technical background on PLM solutions and CAD/CAE/CAT/CAM</w:t>
            </w:r>
            <w:r w:rsidR="003D41AC">
              <w:t>/PLM</w:t>
            </w:r>
            <w:r w:rsidR="007F1318">
              <w:t xml:space="preserve"> applicatio</w:t>
            </w:r>
            <w:r w:rsidR="007C1CED">
              <w:t>n development in automotive, high-tech/</w:t>
            </w:r>
            <w:r w:rsidR="007F1318">
              <w:t>telecommunication</w:t>
            </w:r>
            <w:r w:rsidR="007C1CED">
              <w:t>, and aerospace/defense</w:t>
            </w:r>
            <w:r w:rsidR="007F1318">
              <w:t xml:space="preserve"> industries</w:t>
            </w:r>
            <w:r w:rsidR="00F039C4" w:rsidRPr="005C3701">
              <w:t>.</w:t>
            </w:r>
          </w:p>
        </w:tc>
      </w:tr>
      <w:tr w:rsidR="0085606E" w:rsidRPr="005C3701" w:rsidTr="008C4448">
        <w:trPr>
          <w:trHeight w:val="743"/>
          <w:jc w:val="center"/>
        </w:trPr>
        <w:tc>
          <w:tcPr>
            <w:tcW w:w="10674" w:type="dxa"/>
          </w:tcPr>
          <w:p w:rsidR="0085606E" w:rsidRDefault="0085606E">
            <w:pPr>
              <w:pStyle w:val="SectionTitle"/>
              <w:ind w:right="-630"/>
            </w:pPr>
            <w:r w:rsidRPr="005C3701">
              <w:t>Professional Experience</w:t>
            </w:r>
            <w:r w:rsidR="00E07267">
              <w:t>/projects</w:t>
            </w:r>
          </w:p>
          <w:p w:rsidR="00B51F2B" w:rsidRPr="004E31E3" w:rsidRDefault="00B51F2B" w:rsidP="0005437D">
            <w:pPr>
              <w:jc w:val="left"/>
              <w:rPr>
                <w:u w:val="single"/>
              </w:rPr>
            </w:pPr>
            <w:r w:rsidRPr="004E31E3">
              <w:rPr>
                <w:u w:val="single"/>
              </w:rPr>
              <w:t xml:space="preserve">Teamcenter </w:t>
            </w:r>
            <w:r w:rsidR="00F87489" w:rsidRPr="00F87489">
              <w:rPr>
                <w:u w:val="single"/>
              </w:rPr>
              <w:t>Administration</w:t>
            </w:r>
          </w:p>
          <w:p w:rsidR="00B51F2B" w:rsidRDefault="006B3EA8" w:rsidP="006B3EA8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  <w:jc w:val="left"/>
              <w:rPr>
                <w:sz w:val="20"/>
              </w:rPr>
            </w:pPr>
            <w:r w:rsidRPr="006B3EA8">
              <w:rPr>
                <w:sz w:val="20"/>
              </w:rPr>
              <w:t>Install</w:t>
            </w:r>
            <w:r>
              <w:rPr>
                <w:sz w:val="20"/>
              </w:rPr>
              <w:t>,</w:t>
            </w:r>
            <w:r w:rsidR="00E07267">
              <w:rPr>
                <w:sz w:val="20"/>
              </w:rPr>
              <w:t xml:space="preserve"> clone,</w:t>
            </w:r>
            <w:r>
              <w:rPr>
                <w:sz w:val="20"/>
              </w:rPr>
              <w:t xml:space="preserve"> </w:t>
            </w:r>
            <w:r w:rsidR="00E952F6">
              <w:rPr>
                <w:sz w:val="20"/>
              </w:rPr>
              <w:t>configure</w:t>
            </w:r>
            <w:r>
              <w:rPr>
                <w:sz w:val="20"/>
              </w:rPr>
              <w:t xml:space="preserve"> and upgrade</w:t>
            </w:r>
            <w:r w:rsidR="00E07267">
              <w:rPr>
                <w:sz w:val="20"/>
              </w:rPr>
              <w:t xml:space="preserve"> multiple</w:t>
            </w:r>
            <w:r w:rsidRPr="006B3EA8">
              <w:rPr>
                <w:sz w:val="20"/>
              </w:rPr>
              <w:t xml:space="preserve">Teamcenter </w:t>
            </w:r>
            <w:r w:rsidR="00470856" w:rsidRPr="006B3EA8">
              <w:rPr>
                <w:sz w:val="20"/>
              </w:rPr>
              <w:t>environments</w:t>
            </w:r>
            <w:r w:rsidR="00470856">
              <w:rPr>
                <w:sz w:val="20"/>
              </w:rPr>
              <w:t xml:space="preserve"> (</w:t>
            </w:r>
            <w:r w:rsidR="00FE4991">
              <w:rPr>
                <w:sz w:val="20"/>
              </w:rPr>
              <w:t>Dev, Test</w:t>
            </w:r>
            <w:r w:rsidR="009C511E">
              <w:rPr>
                <w:sz w:val="20"/>
              </w:rPr>
              <w:t xml:space="preserve"> </w:t>
            </w:r>
            <w:r w:rsidR="00FE4991">
              <w:rPr>
                <w:sz w:val="20"/>
              </w:rPr>
              <w:t>, QA and Prod</w:t>
            </w:r>
            <w:r w:rsidR="009C511E">
              <w:rPr>
                <w:sz w:val="20"/>
              </w:rPr>
              <w:t>)</w:t>
            </w:r>
            <w:r w:rsidR="0037506A">
              <w:rPr>
                <w:sz w:val="20"/>
              </w:rPr>
              <w:t>; install and expand</w:t>
            </w:r>
            <w:r>
              <w:rPr>
                <w:sz w:val="20"/>
              </w:rPr>
              <w:t xml:space="preserve"> volume servers, web server,</w:t>
            </w:r>
            <w:r w:rsidR="008753FF">
              <w:rPr>
                <w:sz w:val="20"/>
              </w:rPr>
              <w:t xml:space="preserve"> dispatcher,</w:t>
            </w:r>
            <w:r>
              <w:rPr>
                <w:sz w:val="20"/>
              </w:rPr>
              <w:t xml:space="preserve"> </w:t>
            </w:r>
            <w:r w:rsidR="00714126">
              <w:rPr>
                <w:sz w:val="20"/>
              </w:rPr>
              <w:t>additional</w:t>
            </w:r>
            <w:r>
              <w:rPr>
                <w:sz w:val="20"/>
              </w:rPr>
              <w:t xml:space="preserve"> pool </w:t>
            </w:r>
            <w:r w:rsidR="0037506A">
              <w:rPr>
                <w:sz w:val="20"/>
              </w:rPr>
              <w:t>servers and FSC caching servers;</w:t>
            </w:r>
            <w:r w:rsidR="0005437D">
              <w:rPr>
                <w:sz w:val="20"/>
              </w:rPr>
              <w:t xml:space="preserve"> </w:t>
            </w:r>
            <w:r w:rsidR="0037506A">
              <w:rPr>
                <w:sz w:val="20"/>
              </w:rPr>
              <w:t>install and deploy</w:t>
            </w:r>
            <w:r w:rsidR="00835E45">
              <w:rPr>
                <w:sz w:val="20"/>
              </w:rPr>
              <w:t xml:space="preserve"> Active Workspace</w:t>
            </w:r>
            <w:r w:rsidR="00AA4E5A">
              <w:rPr>
                <w:sz w:val="20"/>
              </w:rPr>
              <w:t xml:space="preserve">/EWI, </w:t>
            </w:r>
            <w:r w:rsidR="0005437D">
              <w:rPr>
                <w:sz w:val="20"/>
              </w:rPr>
              <w:t xml:space="preserve">2tier, </w:t>
            </w:r>
            <w:r>
              <w:rPr>
                <w:sz w:val="20"/>
              </w:rPr>
              <w:t>4tier</w:t>
            </w:r>
            <w:r w:rsidR="00C966C0">
              <w:rPr>
                <w:sz w:val="20"/>
              </w:rPr>
              <w:t xml:space="preserve"> clients.</w:t>
            </w:r>
          </w:p>
          <w:p w:rsidR="00FE4991" w:rsidRPr="00E07267" w:rsidRDefault="004E4235" w:rsidP="00FE4991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Install,</w:t>
            </w:r>
            <w:r w:rsidR="005231BC">
              <w:rPr>
                <w:sz w:val="20"/>
              </w:rPr>
              <w:t xml:space="preserve"> configure</w:t>
            </w:r>
            <w:r w:rsidR="008C4456">
              <w:rPr>
                <w:sz w:val="20"/>
              </w:rPr>
              <w:t xml:space="preserve"> and customize</w:t>
            </w:r>
            <w:r w:rsidR="005231BC">
              <w:rPr>
                <w:sz w:val="20"/>
              </w:rPr>
              <w:t xml:space="preserve"> </w:t>
            </w:r>
            <w:r w:rsidR="00FE4991" w:rsidRPr="009C511E">
              <w:rPr>
                <w:sz w:val="20"/>
              </w:rPr>
              <w:t>C</w:t>
            </w:r>
            <w:r w:rsidR="00FE4991">
              <w:rPr>
                <w:sz w:val="20"/>
              </w:rPr>
              <w:t xml:space="preserve">hange </w:t>
            </w:r>
            <w:r w:rsidR="00FE4991" w:rsidRPr="009C511E">
              <w:rPr>
                <w:sz w:val="20"/>
              </w:rPr>
              <w:t>M</w:t>
            </w:r>
            <w:r w:rsidR="00FE4991">
              <w:rPr>
                <w:sz w:val="20"/>
              </w:rPr>
              <w:t>anagement</w:t>
            </w:r>
            <w:r w:rsidR="00FE4991" w:rsidRPr="009C511E">
              <w:rPr>
                <w:sz w:val="20"/>
              </w:rPr>
              <w:t>,</w:t>
            </w:r>
            <w:r w:rsidR="00FE4991">
              <w:rPr>
                <w:sz w:val="20"/>
              </w:rPr>
              <w:t xml:space="preserve"> EBOM/MBOM, Security </w:t>
            </w:r>
            <w:r w:rsidR="00717006">
              <w:rPr>
                <w:sz w:val="20"/>
              </w:rPr>
              <w:t>Solutions(</w:t>
            </w:r>
            <w:r w:rsidR="00FE4991">
              <w:rPr>
                <w:sz w:val="20"/>
              </w:rPr>
              <w:t xml:space="preserve">ACL, Project vs ADA), </w:t>
            </w:r>
            <w:r w:rsidR="00FE4991" w:rsidRPr="009C511E">
              <w:rPr>
                <w:sz w:val="20"/>
              </w:rPr>
              <w:t>MPP/MRL, CMM, SIMATIC IT, iPEM, ShopFloor Connect DNC, TcRA and T4S</w:t>
            </w:r>
            <w:r w:rsidR="00717006">
              <w:rPr>
                <w:sz w:val="20"/>
              </w:rPr>
              <w:t>.</w:t>
            </w:r>
          </w:p>
          <w:p w:rsidR="00FE4991" w:rsidRDefault="00FE4991" w:rsidP="00FE4991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Install, configure and c</w:t>
            </w:r>
            <w:r w:rsidR="00717006">
              <w:rPr>
                <w:sz w:val="20"/>
              </w:rPr>
              <w:t>ustomize</w:t>
            </w:r>
            <w:r w:rsidR="00E07267">
              <w:rPr>
                <w:sz w:val="20"/>
              </w:rPr>
              <w:t xml:space="preserve"> multi-site</w:t>
            </w:r>
            <w:r>
              <w:rPr>
                <w:sz w:val="20"/>
              </w:rPr>
              <w:t xml:space="preserve"> environment – idsm, ods </w:t>
            </w:r>
            <w:r w:rsidR="00717006">
              <w:rPr>
                <w:sz w:val="20"/>
              </w:rPr>
              <w:t>, develope</w:t>
            </w:r>
            <w:r>
              <w:rPr>
                <w:sz w:val="20"/>
              </w:rPr>
              <w:t xml:space="preserve"> custom solution</w:t>
            </w:r>
            <w:r w:rsidR="00717006">
              <w:rPr>
                <w:sz w:val="20"/>
              </w:rPr>
              <w:t>s</w:t>
            </w:r>
            <w:r>
              <w:rPr>
                <w:sz w:val="20"/>
              </w:rPr>
              <w:t xml:space="preserve"> for</w:t>
            </w:r>
            <w:r w:rsidR="00E07267">
              <w:rPr>
                <w:sz w:val="20"/>
              </w:rPr>
              <w:t xml:space="preserve"> project assignment, remote export, data sync/share</w:t>
            </w:r>
            <w:r w:rsidR="00717006">
              <w:rPr>
                <w:sz w:val="20"/>
              </w:rPr>
              <w:t>.</w:t>
            </w:r>
          </w:p>
          <w:p w:rsidR="00E07267" w:rsidRPr="00717006" w:rsidRDefault="00FE4991" w:rsidP="00717006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  <w:jc w:val="left"/>
              <w:rPr>
                <w:sz w:val="20"/>
              </w:rPr>
            </w:pPr>
            <w:r w:rsidRPr="00FE4991">
              <w:rPr>
                <w:sz w:val="20"/>
              </w:rPr>
              <w:t>Install, configure</w:t>
            </w:r>
            <w:r>
              <w:rPr>
                <w:sz w:val="20"/>
              </w:rPr>
              <w:t xml:space="preserve"> Teamcenter</w:t>
            </w:r>
            <w:r w:rsidRPr="00FE4991">
              <w:rPr>
                <w:sz w:val="20"/>
              </w:rPr>
              <w:t xml:space="preserve"> HTTPS, SSO/</w:t>
            </w:r>
            <w:r>
              <w:rPr>
                <w:sz w:val="20"/>
              </w:rPr>
              <w:t>K</w:t>
            </w:r>
            <w:r w:rsidRPr="00FE4991">
              <w:rPr>
                <w:sz w:val="20"/>
              </w:rPr>
              <w:t>erberos solutions.</w:t>
            </w:r>
          </w:p>
          <w:p w:rsidR="00E07267" w:rsidRPr="00FE4991" w:rsidRDefault="002B4825" w:rsidP="00FE4991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D</w:t>
            </w:r>
            <w:r w:rsidR="0005437D">
              <w:rPr>
                <w:sz w:val="20"/>
              </w:rPr>
              <w:t>evelop TC codeless customization: ACL,</w:t>
            </w:r>
            <w:r w:rsidR="00BB0574">
              <w:rPr>
                <w:sz w:val="20"/>
              </w:rPr>
              <w:t xml:space="preserve"> </w:t>
            </w:r>
            <w:r w:rsidR="00963F9F">
              <w:rPr>
                <w:sz w:val="20"/>
              </w:rPr>
              <w:t>Conditions, N</w:t>
            </w:r>
            <w:r w:rsidR="00963F9F" w:rsidRPr="0005437D">
              <w:rPr>
                <w:sz w:val="20"/>
              </w:rPr>
              <w:t>a</w:t>
            </w:r>
            <w:r w:rsidR="00963F9F">
              <w:rPr>
                <w:sz w:val="20"/>
              </w:rPr>
              <w:t xml:space="preserve">ming Rules, Display Rules, LOVs, </w:t>
            </w:r>
            <w:r w:rsidR="0005437D">
              <w:rPr>
                <w:sz w:val="20"/>
              </w:rPr>
              <w:t>Classification, Query Builder,</w:t>
            </w:r>
            <w:r w:rsidR="00E07267">
              <w:rPr>
                <w:sz w:val="20"/>
              </w:rPr>
              <w:t xml:space="preserve"> Report Builder</w:t>
            </w:r>
            <w:r w:rsidR="00FE4991">
              <w:rPr>
                <w:sz w:val="20"/>
              </w:rPr>
              <w:t>,</w:t>
            </w:r>
            <w:r w:rsidR="00FE4991" w:rsidRPr="00FE4991">
              <w:rPr>
                <w:sz w:val="20"/>
              </w:rPr>
              <w:t xml:space="preserve"> Classification, Audit manager, Project, Command Suppression, Appearance Manager/Updater</w:t>
            </w:r>
            <w:r w:rsidR="00FE4991">
              <w:rPr>
                <w:sz w:val="20"/>
              </w:rPr>
              <w:t xml:space="preserve"> </w:t>
            </w:r>
            <w:r w:rsidR="00BB0574">
              <w:rPr>
                <w:sz w:val="20"/>
              </w:rPr>
              <w:t>and PLMXML</w:t>
            </w:r>
            <w:r w:rsidR="00C966C0">
              <w:rPr>
                <w:sz w:val="20"/>
              </w:rPr>
              <w:t>.</w:t>
            </w:r>
          </w:p>
          <w:p w:rsidR="00E07267" w:rsidRPr="00BC1B5D" w:rsidRDefault="00E07267" w:rsidP="00FE4991">
            <w:pPr>
              <w:ind w:left="360"/>
              <w:jc w:val="left"/>
              <w:rPr>
                <w:sz w:val="20"/>
              </w:rPr>
            </w:pPr>
          </w:p>
          <w:p w:rsidR="00B51F2B" w:rsidRPr="004E31E3" w:rsidRDefault="00B51F2B" w:rsidP="0005437D">
            <w:pPr>
              <w:jc w:val="left"/>
              <w:rPr>
                <w:u w:val="single"/>
              </w:rPr>
            </w:pPr>
            <w:r w:rsidRPr="004E31E3">
              <w:rPr>
                <w:u w:val="single"/>
              </w:rPr>
              <w:t>Te</w:t>
            </w:r>
            <w:r w:rsidR="00FF2664">
              <w:rPr>
                <w:u w:val="single"/>
              </w:rPr>
              <w:t>amcen</w:t>
            </w:r>
            <w:r w:rsidRPr="004E31E3">
              <w:rPr>
                <w:u w:val="single"/>
              </w:rPr>
              <w:t xml:space="preserve">ter </w:t>
            </w:r>
            <w:r w:rsidR="00FF2664">
              <w:rPr>
                <w:sz w:val="20"/>
                <w:u w:val="single"/>
              </w:rPr>
              <w:t>Cus</w:t>
            </w:r>
            <w:r w:rsidRPr="004E31E3">
              <w:rPr>
                <w:sz w:val="20"/>
                <w:u w:val="single"/>
              </w:rPr>
              <w:t>t</w:t>
            </w:r>
            <w:r w:rsidR="00FF2664">
              <w:rPr>
                <w:sz w:val="20"/>
                <w:u w:val="single"/>
              </w:rPr>
              <w:t>o</w:t>
            </w:r>
            <w:r w:rsidRPr="004E31E3">
              <w:rPr>
                <w:sz w:val="20"/>
                <w:u w:val="single"/>
              </w:rPr>
              <w:t>mization</w:t>
            </w:r>
          </w:p>
          <w:p w:rsidR="00E07267" w:rsidRDefault="00E07267" w:rsidP="00E07267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TC customization including BMIDE, RAC,</w:t>
            </w:r>
            <w:r w:rsidR="00FE4991">
              <w:rPr>
                <w:sz w:val="20"/>
              </w:rPr>
              <w:t>AWC,</w:t>
            </w:r>
            <w:r>
              <w:rPr>
                <w:sz w:val="20"/>
              </w:rPr>
              <w:t xml:space="preserve"> ITK and SOA customization &amp; development</w:t>
            </w:r>
          </w:p>
          <w:p w:rsidR="00E07267" w:rsidRPr="00963F9F" w:rsidRDefault="00963F9F" w:rsidP="00891D4A">
            <w:pPr>
              <w:pStyle w:val="ListParagraph"/>
              <w:numPr>
                <w:ilvl w:val="0"/>
                <w:numId w:val="9"/>
              </w:numPr>
              <w:jc w:val="left"/>
              <w:rPr>
                <w:sz w:val="20"/>
              </w:rPr>
            </w:pPr>
            <w:r w:rsidRPr="00963F9F">
              <w:rPr>
                <w:sz w:val="20"/>
                <w:u w:val="single"/>
              </w:rPr>
              <w:t>TC Reports</w:t>
            </w:r>
            <w:r w:rsidRPr="00963F9F">
              <w:rPr>
                <w:sz w:val="20"/>
              </w:rPr>
              <w:t xml:space="preserve">: </w:t>
            </w:r>
            <w:r w:rsidR="00E07267" w:rsidRPr="00963F9F">
              <w:rPr>
                <w:sz w:val="20"/>
              </w:rPr>
              <w:t>Developed over ten customized Reports including Part Change History Report; Affected Engine Report; ECN</w:t>
            </w:r>
            <w:r w:rsidR="00947A81" w:rsidRPr="00963F9F">
              <w:rPr>
                <w:sz w:val="20"/>
              </w:rPr>
              <w:t>/MECN</w:t>
            </w:r>
            <w:r w:rsidR="00E07267" w:rsidRPr="00963F9F">
              <w:rPr>
                <w:sz w:val="20"/>
              </w:rPr>
              <w:t xml:space="preserve"> Audit Report</w:t>
            </w:r>
            <w:r w:rsidR="00947A81" w:rsidRPr="00963F9F">
              <w:rPr>
                <w:sz w:val="20"/>
              </w:rPr>
              <w:t xml:space="preserve"> (50+</w:t>
            </w:r>
            <w:r w:rsidR="00E07267" w:rsidRPr="00963F9F">
              <w:rPr>
                <w:sz w:val="20"/>
              </w:rPr>
              <w:t xml:space="preserve"> checks, also serves as Workflow Validation Rule Handler); ECN</w:t>
            </w:r>
            <w:r w:rsidR="00947A81" w:rsidRPr="00963F9F">
              <w:rPr>
                <w:sz w:val="20"/>
              </w:rPr>
              <w:t>/MECN</w:t>
            </w:r>
            <w:r w:rsidR="00E07267" w:rsidRPr="00963F9F">
              <w:rPr>
                <w:sz w:val="20"/>
              </w:rPr>
              <w:t xml:space="preserve"> Approval Report ( solution items, Add/Remove/Qty changes, Supersedures, Disposition Code, Workflow Approval Process: task states, reviewers, decision, quorum and comments); EBOM/MBOM/CADBOM reports.</w:t>
            </w:r>
          </w:p>
          <w:p w:rsidR="00E07267" w:rsidRPr="00963F9F" w:rsidRDefault="00963F9F" w:rsidP="005451A3">
            <w:pPr>
              <w:pStyle w:val="ListParagraph"/>
              <w:numPr>
                <w:ilvl w:val="0"/>
                <w:numId w:val="9"/>
              </w:numPr>
              <w:jc w:val="left"/>
              <w:rPr>
                <w:sz w:val="20"/>
              </w:rPr>
            </w:pPr>
            <w:r w:rsidRPr="00963F9F">
              <w:rPr>
                <w:sz w:val="20"/>
                <w:u w:val="single"/>
              </w:rPr>
              <w:t>RAC</w:t>
            </w:r>
            <w:r w:rsidRPr="00963F9F">
              <w:rPr>
                <w:sz w:val="20"/>
              </w:rPr>
              <w:t xml:space="preserve">: </w:t>
            </w:r>
            <w:r w:rsidR="00E07267" w:rsidRPr="00963F9F">
              <w:rPr>
                <w:sz w:val="20"/>
              </w:rPr>
              <w:t>Developed customized RAC Forms with table, ComboBoxCellEditor, date control, etc. using SWT/JFace.</w:t>
            </w:r>
          </w:p>
          <w:p w:rsidR="00947A81" w:rsidRPr="00963F9F" w:rsidRDefault="00963F9F" w:rsidP="00F706D3">
            <w:pPr>
              <w:pStyle w:val="ListParagraph"/>
              <w:numPr>
                <w:ilvl w:val="0"/>
                <w:numId w:val="9"/>
              </w:numPr>
              <w:jc w:val="left"/>
              <w:rPr>
                <w:sz w:val="20"/>
              </w:rPr>
            </w:pPr>
            <w:r w:rsidRPr="00963F9F">
              <w:rPr>
                <w:sz w:val="20"/>
                <w:u w:val="single"/>
              </w:rPr>
              <w:t>AWC</w:t>
            </w:r>
            <w:r w:rsidRPr="00963F9F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="00947A81" w:rsidRPr="00963F9F">
              <w:rPr>
                <w:sz w:val="20"/>
              </w:rPr>
              <w:t>Developed AWC solutions with custom stylesheets, solr index/search, Active Content, Compound Properties</w:t>
            </w:r>
            <w:r w:rsidR="001E5B56">
              <w:rPr>
                <w:sz w:val="20"/>
              </w:rPr>
              <w:t>.</w:t>
            </w:r>
            <w:r w:rsidR="00947A81" w:rsidRPr="00963F9F">
              <w:rPr>
                <w:sz w:val="20"/>
              </w:rPr>
              <w:t xml:space="preserve"> </w:t>
            </w:r>
          </w:p>
          <w:p w:rsidR="00E07267" w:rsidRPr="00963F9F" w:rsidRDefault="00963F9F" w:rsidP="00963F9F">
            <w:pPr>
              <w:pStyle w:val="ListParagraph"/>
              <w:numPr>
                <w:ilvl w:val="0"/>
                <w:numId w:val="9"/>
              </w:numPr>
              <w:jc w:val="left"/>
              <w:rPr>
                <w:sz w:val="20"/>
              </w:rPr>
            </w:pPr>
            <w:r w:rsidRPr="00963F9F">
              <w:rPr>
                <w:sz w:val="20"/>
                <w:u w:val="single"/>
              </w:rPr>
              <w:t>Dispatcher</w:t>
            </w:r>
            <w:r>
              <w:rPr>
                <w:sz w:val="20"/>
              </w:rPr>
              <w:t xml:space="preserve">:  </w:t>
            </w:r>
            <w:r w:rsidR="00E07267" w:rsidRPr="00963F9F">
              <w:rPr>
                <w:sz w:val="20"/>
              </w:rPr>
              <w:t>Developed customized Dispatcher services (Creo2Step,NX2Step, Drawing2Pdf, Watermark); customized  Audit Manager to Log Export Controlled Access</w:t>
            </w:r>
          </w:p>
          <w:p w:rsidR="00963F9F" w:rsidRDefault="00963F9F" w:rsidP="00963F9F">
            <w:pPr>
              <w:pStyle w:val="ListParagraph"/>
              <w:numPr>
                <w:ilvl w:val="0"/>
                <w:numId w:val="9"/>
              </w:numPr>
              <w:jc w:val="left"/>
              <w:rPr>
                <w:sz w:val="20"/>
              </w:rPr>
            </w:pPr>
            <w:r w:rsidRPr="00963F9F">
              <w:rPr>
                <w:sz w:val="20"/>
                <w:u w:val="single"/>
              </w:rPr>
              <w:t>Workflow</w:t>
            </w:r>
            <w:r w:rsidRPr="00963F9F">
              <w:rPr>
                <w:sz w:val="20"/>
              </w:rPr>
              <w:t xml:space="preserve">: </w:t>
            </w:r>
          </w:p>
          <w:p w:rsidR="00963F9F" w:rsidRDefault="00963F9F" w:rsidP="00963F9F">
            <w:pPr>
              <w:pStyle w:val="ListParagraph"/>
              <w:numPr>
                <w:ilvl w:val="1"/>
                <w:numId w:val="9"/>
              </w:numPr>
              <w:jc w:val="left"/>
              <w:rPr>
                <w:sz w:val="20"/>
              </w:rPr>
            </w:pPr>
            <w:r w:rsidRPr="00963F9F">
              <w:rPr>
                <w:sz w:val="20"/>
              </w:rPr>
              <w:t xml:space="preserve">Workflow design and custom workflow handler development; </w:t>
            </w:r>
          </w:p>
          <w:p w:rsidR="00963F9F" w:rsidRDefault="00E07267" w:rsidP="00963F9F">
            <w:pPr>
              <w:pStyle w:val="ListParagraph"/>
              <w:numPr>
                <w:ilvl w:val="1"/>
                <w:numId w:val="9"/>
              </w:numPr>
              <w:jc w:val="left"/>
              <w:rPr>
                <w:sz w:val="20"/>
              </w:rPr>
            </w:pPr>
            <w:r w:rsidRPr="00963F9F">
              <w:rPr>
                <w:sz w:val="20"/>
              </w:rPr>
              <w:t>Developed custom interface to add/update ad-hoc signoff reviewers, address lists and quorums.</w:t>
            </w:r>
          </w:p>
          <w:p w:rsidR="00963F9F" w:rsidRPr="00963F9F" w:rsidRDefault="00963F9F" w:rsidP="00963F9F">
            <w:pPr>
              <w:pStyle w:val="ListParagraph"/>
              <w:numPr>
                <w:ilvl w:val="1"/>
                <w:numId w:val="9"/>
              </w:numPr>
              <w:jc w:val="left"/>
              <w:rPr>
                <w:sz w:val="20"/>
              </w:rPr>
            </w:pPr>
            <w:r w:rsidRPr="00963F9F">
              <w:rPr>
                <w:sz w:val="20"/>
              </w:rPr>
              <w:t>Developed fully automated workflow handler to activate and populate review task and reviewers based on ENC change type, Part Attributes, Manufacturing Cells, etc.…</w:t>
            </w:r>
          </w:p>
          <w:p w:rsidR="00E07267" w:rsidRDefault="00E07267" w:rsidP="00E07267">
            <w:pPr>
              <w:pStyle w:val="ListParagraph"/>
              <w:numPr>
                <w:ilvl w:val="0"/>
                <w:numId w:val="9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Developed custom IC to enable multiple competing changes, out-of-sequence changes; integrated with CM.</w:t>
            </w:r>
          </w:p>
          <w:p w:rsidR="00E07267" w:rsidRPr="00081E41" w:rsidRDefault="00E07267" w:rsidP="00E07267">
            <w:pPr>
              <w:pStyle w:val="ListParagraph"/>
              <w:numPr>
                <w:ilvl w:val="0"/>
                <w:numId w:val="9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Customized ERP Interface:  compare and sync material and BOM to SAP and IFS using ITK and T4S</w:t>
            </w:r>
          </w:p>
          <w:p w:rsidR="00E07267" w:rsidRPr="00E07267" w:rsidRDefault="00E07267" w:rsidP="00E07267">
            <w:pPr>
              <w:ind w:left="360"/>
              <w:jc w:val="left"/>
            </w:pPr>
          </w:p>
          <w:p w:rsidR="00E07267" w:rsidRPr="00E07267" w:rsidRDefault="00FE4991" w:rsidP="00E07267">
            <w:pPr>
              <w:jc w:val="left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 xml:space="preserve">3DS </w:t>
            </w:r>
            <w:r w:rsidR="00E07267" w:rsidRPr="00E07267">
              <w:rPr>
                <w:sz w:val="20"/>
                <w:u w:val="single"/>
              </w:rPr>
              <w:t xml:space="preserve">Envoia </w:t>
            </w:r>
          </w:p>
          <w:p w:rsidR="00E07267" w:rsidRPr="00972FA3" w:rsidRDefault="00E07267" w:rsidP="00E07267">
            <w:pPr>
              <w:pStyle w:val="Achievement"/>
              <w:ind w:left="245" w:hanging="245"/>
              <w:rPr>
                <w:b/>
                <w:i/>
              </w:rPr>
            </w:pPr>
            <w:r>
              <w:rPr>
                <w:u w:val="single"/>
              </w:rPr>
              <w:t>MCAD Integrations</w:t>
            </w:r>
            <w:r w:rsidRPr="005C3701">
              <w:t>:</w:t>
            </w:r>
            <w:r>
              <w:t xml:space="preserve"> led Design Central MCAD customization &amp; global implementation in Sweden, U.S., Japan and China, including IEF configuration, MxUG, MxPro and Derived Output implementation;</w:t>
            </w:r>
          </w:p>
          <w:p w:rsidR="00E07267" w:rsidRPr="00D14A36" w:rsidRDefault="00E07267" w:rsidP="00E07267">
            <w:pPr>
              <w:pStyle w:val="Achievement"/>
              <w:ind w:left="245" w:hanging="245"/>
              <w:rPr>
                <w:b/>
                <w:i/>
              </w:rPr>
            </w:pPr>
            <w:r>
              <w:rPr>
                <w:u w:val="single"/>
              </w:rPr>
              <w:t>Sourcing Solutions</w:t>
            </w:r>
            <w:r w:rsidRPr="005C3701">
              <w:t>:</w:t>
            </w:r>
            <w:r>
              <w:t xml:space="preserve"> led developments of various Enovia/MatrixOne solutions(Souring Central &amp; Supplier Central) for sourcing  to automate cost estimate, forecasting and pricing related report generations.</w:t>
            </w:r>
          </w:p>
          <w:p w:rsidR="00E07267" w:rsidRPr="00C2014B" w:rsidRDefault="00E07267" w:rsidP="00E07267">
            <w:pPr>
              <w:pStyle w:val="Achievement"/>
              <w:ind w:left="245" w:hanging="245"/>
              <w:rPr>
                <w:b/>
                <w:i/>
              </w:rPr>
            </w:pPr>
            <w:r>
              <w:rPr>
                <w:u w:val="single"/>
              </w:rPr>
              <w:t>Mobile Computing PLM Implementation</w:t>
            </w:r>
            <w:r w:rsidRPr="00B00CAF">
              <w:t xml:space="preserve">: </w:t>
            </w:r>
            <w:r>
              <w:t>rolled out new distributed work model in Mobile Computing team and factories, customize Engineering Central &amp; AEF including</w:t>
            </w:r>
            <w:r w:rsidRPr="00610B2F">
              <w:t xml:space="preserve"> ECO, ECI</w:t>
            </w:r>
            <w:r>
              <w:t xml:space="preserve"> and Exemption implementation.</w:t>
            </w:r>
          </w:p>
          <w:p w:rsidR="00E07267" w:rsidRDefault="00E07267" w:rsidP="00E07267">
            <w:pPr>
              <w:jc w:val="left"/>
              <w:rPr>
                <w:sz w:val="20"/>
              </w:rPr>
            </w:pPr>
          </w:p>
          <w:p w:rsidR="00137E47" w:rsidRDefault="00137E47" w:rsidP="00E07267">
            <w:pPr>
              <w:jc w:val="left"/>
              <w:rPr>
                <w:sz w:val="20"/>
                <w:u w:val="single"/>
              </w:rPr>
            </w:pPr>
          </w:p>
          <w:p w:rsidR="00137E47" w:rsidRDefault="00137E47" w:rsidP="00E07267">
            <w:pPr>
              <w:jc w:val="left"/>
              <w:rPr>
                <w:sz w:val="20"/>
                <w:u w:val="single"/>
              </w:rPr>
            </w:pPr>
          </w:p>
          <w:p w:rsidR="00E07267" w:rsidRPr="00E07267" w:rsidRDefault="00E07267" w:rsidP="00E07267">
            <w:pPr>
              <w:jc w:val="left"/>
              <w:rPr>
                <w:sz w:val="20"/>
                <w:u w:val="single"/>
              </w:rPr>
            </w:pPr>
            <w:r w:rsidRPr="00E07267">
              <w:rPr>
                <w:sz w:val="20"/>
                <w:u w:val="single"/>
              </w:rPr>
              <w:lastRenderedPageBreak/>
              <w:t>CAE</w:t>
            </w:r>
            <w:r w:rsidR="00FE4991">
              <w:rPr>
                <w:sz w:val="20"/>
                <w:u w:val="single"/>
              </w:rPr>
              <w:t xml:space="preserve"> Integration</w:t>
            </w:r>
          </w:p>
          <w:p w:rsidR="00E07267" w:rsidRPr="005C3701" w:rsidRDefault="00E07267" w:rsidP="00E07267">
            <w:pPr>
              <w:pStyle w:val="Achievement"/>
              <w:ind w:left="245" w:hanging="245"/>
            </w:pPr>
            <w:r w:rsidRPr="001A019F">
              <w:rPr>
                <w:u w:val="single"/>
              </w:rPr>
              <w:t>PLM Solutions</w:t>
            </w:r>
            <w:r w:rsidRPr="005C3701">
              <w:t>: Integrations between Teamcenter and various design tools, including customized POM data model for various data types, Load Management and Results Management; developed new PSE for CAE Bill Of Material; configured workflow for Batch Meshing interface in Teamcenter.</w:t>
            </w:r>
          </w:p>
          <w:p w:rsidR="00E07267" w:rsidRPr="005C3701" w:rsidRDefault="00E07267" w:rsidP="00E07267">
            <w:pPr>
              <w:pStyle w:val="Achievement"/>
              <w:ind w:left="245" w:hanging="245"/>
            </w:pPr>
            <w:r w:rsidRPr="001A019F">
              <w:rPr>
                <w:u w:val="single"/>
              </w:rPr>
              <w:t>Rapid Modeling &amp; Analysis</w:t>
            </w:r>
            <w:r w:rsidRPr="005C3701">
              <w:t>: A fully automated system (Java Swing) to retrieve CAD data from Teamcenter (ITK), cleanup geometry</w:t>
            </w:r>
            <w:r>
              <w:t xml:space="preserve"> &amp; mid-surface extraction (NX</w:t>
            </w:r>
            <w:r w:rsidRPr="005C3701">
              <w:t>Open), batch mesh geometries (HyperMesh/TK/TCL) via the parallel computing system (LSF/RMI/MPI/Korn Shell/Perl).</w:t>
            </w:r>
          </w:p>
          <w:p w:rsidR="00137E47" w:rsidRDefault="00137E47" w:rsidP="00E07267">
            <w:pPr>
              <w:jc w:val="left"/>
              <w:rPr>
                <w:u w:val="single"/>
              </w:rPr>
            </w:pPr>
          </w:p>
          <w:p w:rsidR="00E07267" w:rsidRPr="00137E47" w:rsidRDefault="00137E47" w:rsidP="00137E47">
            <w:pPr>
              <w:pStyle w:val="JobTitle"/>
              <w:rPr>
                <w:u w:val="single"/>
              </w:rPr>
            </w:pPr>
            <w:r>
              <w:rPr>
                <w:u w:val="single"/>
              </w:rPr>
              <w:t>Fulltime Experience</w:t>
            </w:r>
          </w:p>
        </w:tc>
      </w:tr>
      <w:tr w:rsidR="0085606E" w:rsidRPr="005C3701" w:rsidTr="008C4448">
        <w:trPr>
          <w:trHeight w:val="140"/>
          <w:jc w:val="center"/>
        </w:trPr>
        <w:tc>
          <w:tcPr>
            <w:tcW w:w="10674" w:type="dxa"/>
          </w:tcPr>
          <w:p w:rsidR="00D7549B" w:rsidRPr="005C3701" w:rsidRDefault="00D7549B" w:rsidP="00D7549B">
            <w:pPr>
              <w:pStyle w:val="CompanyName"/>
            </w:pPr>
            <w:r>
              <w:rPr>
                <w:b/>
                <w:i/>
              </w:rPr>
              <w:lastRenderedPageBreak/>
              <w:t>Wil</w:t>
            </w:r>
            <w:r w:rsidR="00AD565F">
              <w:rPr>
                <w:b/>
                <w:i/>
              </w:rPr>
              <w:t>liams</w:t>
            </w:r>
            <w:r>
              <w:rPr>
                <w:b/>
                <w:i/>
              </w:rPr>
              <w:t xml:space="preserve">                                                                         </w:t>
            </w:r>
            <w:r w:rsidR="00AD565F">
              <w:rPr>
                <w:b/>
                <w:i/>
              </w:rPr>
              <w:t xml:space="preserve">                          </w:t>
            </w:r>
            <w:r w:rsidR="00B31093">
              <w:t>Detroit</w:t>
            </w:r>
            <w:r>
              <w:t xml:space="preserve">, MI </w:t>
            </w:r>
            <w:r w:rsidRPr="005C3701">
              <w:sym w:font="Symbol" w:char="F0B7"/>
            </w:r>
            <w:r w:rsidR="00B31093">
              <w:t xml:space="preserve"> </w:t>
            </w:r>
            <w:r w:rsidR="00CD0C78">
              <w:t>2016</w:t>
            </w:r>
            <w:r>
              <w:t xml:space="preserve"> to Present</w:t>
            </w:r>
          </w:p>
          <w:p w:rsidR="00D7549B" w:rsidRDefault="00D7549B" w:rsidP="00D7549B">
            <w:pPr>
              <w:pStyle w:val="JobTitle"/>
              <w:rPr>
                <w:sz w:val="20"/>
              </w:rPr>
            </w:pPr>
            <w:r w:rsidRPr="00AE20D2">
              <w:rPr>
                <w:sz w:val="20"/>
              </w:rPr>
              <w:t>Solution Architect</w:t>
            </w:r>
            <w:r w:rsidR="006B6FD1" w:rsidRPr="00AE20D2">
              <w:rPr>
                <w:sz w:val="20"/>
              </w:rPr>
              <w:t xml:space="preserve">, TC Admin &amp; </w:t>
            </w:r>
            <w:r w:rsidR="00294C22" w:rsidRPr="00AE20D2">
              <w:rPr>
                <w:sz w:val="20"/>
              </w:rPr>
              <w:t>Developer</w:t>
            </w:r>
          </w:p>
          <w:p w:rsidR="00963F9F" w:rsidRDefault="00963F9F" w:rsidP="00963F9F">
            <w:pPr>
              <w:pStyle w:val="Achievement"/>
            </w:pPr>
            <w:r>
              <w:t>Teamcenter admin to install, configure, upgrade, and support various TC environments</w:t>
            </w:r>
          </w:p>
          <w:p w:rsidR="001E5B56" w:rsidRPr="00963F9F" w:rsidRDefault="00963F9F" w:rsidP="001E5B56">
            <w:pPr>
              <w:pStyle w:val="Achievement"/>
            </w:pPr>
            <w:r>
              <w:t>Architect, develop and support TC solutions: COTS and Custom solutions.</w:t>
            </w:r>
          </w:p>
          <w:p w:rsidR="00EA632D" w:rsidRPr="005C3701" w:rsidRDefault="00EA632D" w:rsidP="00EA632D">
            <w:pPr>
              <w:pStyle w:val="CompanyName"/>
            </w:pPr>
            <w:r>
              <w:rPr>
                <w:b/>
                <w:i/>
              </w:rPr>
              <w:t>IBM</w:t>
            </w:r>
            <w:r w:rsidR="009C6502">
              <w:rPr>
                <w:b/>
                <w:i/>
              </w:rPr>
              <w:t xml:space="preserve"> </w:t>
            </w:r>
            <w:r w:rsidR="00FA72C2">
              <w:rPr>
                <w:b/>
                <w:i/>
              </w:rPr>
              <w:t xml:space="preserve">                                                                </w:t>
            </w:r>
            <w:r w:rsidR="00C57AF3">
              <w:rPr>
                <w:b/>
                <w:i/>
              </w:rPr>
              <w:t xml:space="preserve">                         </w:t>
            </w:r>
            <w:r w:rsidR="00FA72C2">
              <w:rPr>
                <w:b/>
                <w:i/>
              </w:rPr>
              <w:t xml:space="preserve">  </w:t>
            </w:r>
            <w:r w:rsidR="009C6502">
              <w:rPr>
                <w:b/>
                <w:i/>
              </w:rPr>
              <w:t xml:space="preserve">          </w:t>
            </w:r>
            <w:r>
              <w:t>Hartford, CT</w:t>
            </w:r>
            <w:r w:rsidRPr="005C3701">
              <w:t xml:space="preserve"> </w:t>
            </w:r>
            <w:r w:rsidRPr="005C3701">
              <w:sym w:font="Symbol" w:char="F0B7"/>
            </w:r>
            <w:r w:rsidR="00D92DB0">
              <w:t xml:space="preserve"> </w:t>
            </w:r>
            <w:r w:rsidR="00D67C9C">
              <w:t>2009 to 2016</w:t>
            </w:r>
          </w:p>
          <w:p w:rsidR="00EA632D" w:rsidRPr="00AE20D2" w:rsidRDefault="00B43CDD" w:rsidP="0090372B">
            <w:pPr>
              <w:pStyle w:val="JobTitle"/>
              <w:rPr>
                <w:b/>
                <w:sz w:val="20"/>
              </w:rPr>
            </w:pPr>
            <w:r w:rsidRPr="00AE20D2">
              <w:rPr>
                <w:sz w:val="20"/>
              </w:rPr>
              <w:t xml:space="preserve">Teamcenter developer, admin &amp; </w:t>
            </w:r>
            <w:r w:rsidR="009D3E07" w:rsidRPr="00AE20D2">
              <w:rPr>
                <w:sz w:val="20"/>
              </w:rPr>
              <w:t xml:space="preserve">Project manager </w:t>
            </w:r>
            <w:r w:rsidR="00796D1B" w:rsidRPr="00AE20D2">
              <w:rPr>
                <w:sz w:val="20"/>
              </w:rPr>
              <w:t xml:space="preserve"> </w:t>
            </w:r>
          </w:p>
          <w:p w:rsidR="00454DD0" w:rsidRPr="00454DD0" w:rsidRDefault="00B51F2B" w:rsidP="00454DD0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Managed</w:t>
            </w:r>
            <w:r w:rsidR="00454DD0">
              <w:rPr>
                <w:sz w:val="20"/>
              </w:rPr>
              <w:t xml:space="preserve"> 3+M PW account including customer relation, p</w:t>
            </w:r>
            <w:r>
              <w:rPr>
                <w:sz w:val="20"/>
              </w:rPr>
              <w:t xml:space="preserve">roject financials, </w:t>
            </w:r>
            <w:r w:rsidR="00454DD0">
              <w:rPr>
                <w:sz w:val="20"/>
              </w:rPr>
              <w:t>forecast &amp; invoice</w:t>
            </w:r>
          </w:p>
          <w:p w:rsidR="00D935A4" w:rsidRDefault="00D935A4" w:rsidP="00D935A4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Provi</w:t>
            </w:r>
            <w:r w:rsidR="00C57AF3">
              <w:rPr>
                <w:sz w:val="20"/>
              </w:rPr>
              <w:t>de</w:t>
            </w:r>
            <w:r w:rsidR="00B51F2B">
              <w:rPr>
                <w:sz w:val="20"/>
              </w:rPr>
              <w:t xml:space="preserve">d Level 3 </w:t>
            </w:r>
            <w:r w:rsidR="00BB0574">
              <w:rPr>
                <w:sz w:val="20"/>
              </w:rPr>
              <w:t>production</w:t>
            </w:r>
            <w:r w:rsidR="00CC5E9B">
              <w:rPr>
                <w:sz w:val="20"/>
              </w:rPr>
              <w:t xml:space="preserve"> support, </w:t>
            </w:r>
            <w:r w:rsidR="00A30137">
              <w:rPr>
                <w:sz w:val="20"/>
              </w:rPr>
              <w:t xml:space="preserve">root cause analysis, </w:t>
            </w:r>
            <w:r w:rsidR="002021EA">
              <w:rPr>
                <w:sz w:val="20"/>
              </w:rPr>
              <w:t xml:space="preserve">develop </w:t>
            </w:r>
            <w:r w:rsidR="009637D5">
              <w:rPr>
                <w:sz w:val="20"/>
              </w:rPr>
              <w:t>workarounds</w:t>
            </w:r>
            <w:r w:rsidR="00A30137">
              <w:rPr>
                <w:sz w:val="20"/>
              </w:rPr>
              <w:t xml:space="preserve"> and solution</w:t>
            </w:r>
          </w:p>
          <w:p w:rsidR="00900B99" w:rsidRPr="005C3701" w:rsidRDefault="00972FA3" w:rsidP="00900B99">
            <w:pPr>
              <w:pStyle w:val="CompanyName"/>
            </w:pPr>
            <w:r>
              <w:rPr>
                <w:b/>
                <w:i/>
              </w:rPr>
              <w:t>Sony Ericsson Mobile Communication</w:t>
            </w:r>
            <w:r w:rsidR="00900B99" w:rsidRPr="005C3701">
              <w:rPr>
                <w:b/>
                <w:i/>
              </w:rPr>
              <w:t xml:space="preserve"> </w:t>
            </w:r>
            <w:r w:rsidR="00900B99">
              <w:tab/>
            </w:r>
            <w:r w:rsidR="00C1151D">
              <w:t>(</w:t>
            </w:r>
            <w:r w:rsidR="00C1151D" w:rsidRPr="00897CF3">
              <w:rPr>
                <w:b/>
              </w:rPr>
              <w:t>Sony Mobile</w:t>
            </w:r>
            <w:r w:rsidR="00C1151D">
              <w:t>)</w:t>
            </w:r>
            <w:r w:rsidR="00FA72C2">
              <w:t xml:space="preserve">          </w:t>
            </w:r>
            <w:r w:rsidR="00A50790">
              <w:t xml:space="preserve">           </w:t>
            </w:r>
            <w:r w:rsidR="00FA72C2">
              <w:t xml:space="preserve"> </w:t>
            </w:r>
            <w:r w:rsidR="00900B99">
              <w:t>RTP, North Carolina</w:t>
            </w:r>
            <w:r w:rsidR="00900B99" w:rsidRPr="005C3701">
              <w:t xml:space="preserve"> </w:t>
            </w:r>
            <w:r w:rsidR="00900B99" w:rsidRPr="005C3701">
              <w:sym w:font="Symbol" w:char="F0B7"/>
            </w:r>
            <w:r w:rsidR="00D67C9C">
              <w:t xml:space="preserve"> 2008 - 2009</w:t>
            </w:r>
          </w:p>
          <w:p w:rsidR="00900B99" w:rsidRPr="00AE20D2" w:rsidRDefault="00435E85" w:rsidP="002079EB">
            <w:pPr>
              <w:pStyle w:val="JobTitle"/>
              <w:rPr>
                <w:sz w:val="20"/>
              </w:rPr>
            </w:pPr>
            <w:r w:rsidRPr="00AE20D2">
              <w:rPr>
                <w:sz w:val="20"/>
              </w:rPr>
              <w:t>solution manager</w:t>
            </w:r>
          </w:p>
          <w:p w:rsidR="00900B99" w:rsidRDefault="00972FA3" w:rsidP="00B330F1">
            <w:pPr>
              <w:rPr>
                <w:b/>
                <w:sz w:val="20"/>
              </w:rPr>
            </w:pPr>
            <w:r w:rsidRPr="005C3701">
              <w:rPr>
                <w:b/>
                <w:sz w:val="20"/>
              </w:rPr>
              <w:t>Responsibilities:</w:t>
            </w:r>
          </w:p>
          <w:p w:rsidR="00972FA3" w:rsidRPr="00972FA3" w:rsidRDefault="001F5B04" w:rsidP="00972FA3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S</w:t>
            </w:r>
            <w:r w:rsidR="00972FA3" w:rsidRPr="00972FA3">
              <w:rPr>
                <w:sz w:val="20"/>
              </w:rPr>
              <w:t>upport</w:t>
            </w:r>
            <w:r w:rsidR="00626575">
              <w:rPr>
                <w:sz w:val="20"/>
              </w:rPr>
              <w:t>ed &amp; le</w:t>
            </w:r>
            <w:r w:rsidR="00E63F07">
              <w:rPr>
                <w:sz w:val="20"/>
              </w:rPr>
              <w:t>d</w:t>
            </w:r>
            <w:r w:rsidR="00972FA3" w:rsidRPr="00972FA3">
              <w:rPr>
                <w:sz w:val="20"/>
              </w:rPr>
              <w:t xml:space="preserve"> business </w:t>
            </w:r>
            <w:r w:rsidR="009637D5" w:rsidRPr="00972FA3">
              <w:rPr>
                <w:sz w:val="20"/>
              </w:rPr>
              <w:t>fu</w:t>
            </w:r>
            <w:r w:rsidR="009637D5">
              <w:rPr>
                <w:sz w:val="20"/>
              </w:rPr>
              <w:t>nctions</w:t>
            </w:r>
            <w:r w:rsidR="00DA00AA">
              <w:rPr>
                <w:sz w:val="20"/>
              </w:rPr>
              <w:t xml:space="preserve"> in identifying PLM</w:t>
            </w:r>
            <w:r w:rsidR="00972FA3" w:rsidRPr="00972FA3">
              <w:rPr>
                <w:sz w:val="20"/>
              </w:rPr>
              <w:t xml:space="preserve"> related requirements and future enhancements.</w:t>
            </w:r>
          </w:p>
          <w:p w:rsidR="00972FA3" w:rsidRPr="00972FA3" w:rsidRDefault="001F5B04" w:rsidP="00972FA3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S</w:t>
            </w:r>
            <w:r w:rsidR="00626575">
              <w:rPr>
                <w:sz w:val="20"/>
              </w:rPr>
              <w:t>upported &amp; le</w:t>
            </w:r>
            <w:r w:rsidR="00E63F07">
              <w:rPr>
                <w:sz w:val="20"/>
              </w:rPr>
              <w:t>d</w:t>
            </w:r>
            <w:r w:rsidR="00972FA3" w:rsidRPr="00972FA3">
              <w:rPr>
                <w:sz w:val="20"/>
              </w:rPr>
              <w:t xml:space="preserve"> busin</w:t>
            </w:r>
            <w:r w:rsidR="00DA00AA">
              <w:rPr>
                <w:sz w:val="20"/>
              </w:rPr>
              <w:t xml:space="preserve">ess </w:t>
            </w:r>
            <w:r w:rsidR="009637D5">
              <w:rPr>
                <w:sz w:val="20"/>
              </w:rPr>
              <w:t>functions</w:t>
            </w:r>
            <w:r w:rsidR="00DA00AA">
              <w:rPr>
                <w:sz w:val="20"/>
              </w:rPr>
              <w:t xml:space="preserve"> in developing PLM</w:t>
            </w:r>
            <w:r w:rsidR="00972FA3" w:rsidRPr="00972FA3">
              <w:rPr>
                <w:sz w:val="20"/>
              </w:rPr>
              <w:t xml:space="preserve"> compliant business processes.</w:t>
            </w:r>
          </w:p>
          <w:p w:rsidR="001F5B04" w:rsidRDefault="00E162E4" w:rsidP="001F5B04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Work</w:t>
            </w:r>
            <w:r w:rsidR="00626575">
              <w:rPr>
                <w:sz w:val="20"/>
              </w:rPr>
              <w:t>ed</w:t>
            </w:r>
            <w:r>
              <w:rPr>
                <w:sz w:val="20"/>
              </w:rPr>
              <w:t xml:space="preserve"> with other solution</w:t>
            </w:r>
            <w:r w:rsidR="00972FA3" w:rsidRPr="00972FA3">
              <w:rPr>
                <w:sz w:val="20"/>
              </w:rPr>
              <w:t xml:space="preserve"> teams to identify integration related issues and develop</w:t>
            </w:r>
            <w:r w:rsidR="00DA00AA">
              <w:rPr>
                <w:sz w:val="20"/>
              </w:rPr>
              <w:t xml:space="preserve"> customized</w:t>
            </w:r>
            <w:r w:rsidR="00972FA3" w:rsidRPr="00972FA3">
              <w:rPr>
                <w:sz w:val="20"/>
              </w:rPr>
              <w:t xml:space="preserve"> solutions.</w:t>
            </w:r>
          </w:p>
          <w:p w:rsidR="0085606E" w:rsidRPr="005C3701" w:rsidRDefault="0048759D">
            <w:pPr>
              <w:pStyle w:val="CompanyName"/>
            </w:pPr>
            <w:bookmarkStart w:id="0" w:name="_GoBack"/>
            <w:bookmarkEnd w:id="0"/>
            <w:r w:rsidRPr="005C3701">
              <w:rPr>
                <w:b/>
                <w:i/>
              </w:rPr>
              <w:t>General Motors Corporation</w:t>
            </w:r>
            <w:r w:rsidR="00716B16" w:rsidRPr="005C3701">
              <w:rPr>
                <w:b/>
                <w:i/>
              </w:rPr>
              <w:t xml:space="preserve"> </w:t>
            </w:r>
            <w:r w:rsidRPr="005C3701">
              <w:tab/>
            </w:r>
            <w:r w:rsidR="00FA72C2">
              <w:t xml:space="preserve">                              </w:t>
            </w:r>
            <w:r w:rsidR="006F0123">
              <w:t xml:space="preserve">                               </w:t>
            </w:r>
            <w:r w:rsidR="00FA72C2">
              <w:t xml:space="preserve">  </w:t>
            </w:r>
            <w:r w:rsidRPr="005C3701">
              <w:t>Warren</w:t>
            </w:r>
            <w:r w:rsidR="001A7241" w:rsidRPr="005C3701">
              <w:t xml:space="preserve">, </w:t>
            </w:r>
            <w:smartTag w:uri="urn:schemas-microsoft-com:office:smarttags" w:element="State">
              <w:r w:rsidR="001A7241" w:rsidRPr="005C3701">
                <w:t>Michigan</w:t>
              </w:r>
            </w:smartTag>
            <w:r w:rsidRPr="005C3701">
              <w:t xml:space="preserve"> </w:t>
            </w:r>
            <w:r w:rsidR="0085606E" w:rsidRPr="005C3701">
              <w:sym w:font="Symbol" w:char="F0B7"/>
            </w:r>
            <w:r w:rsidR="00193A65">
              <w:t xml:space="preserve"> </w:t>
            </w:r>
            <w:r w:rsidRPr="005C3701">
              <w:t>2000</w:t>
            </w:r>
            <w:r w:rsidR="00193A65">
              <w:t xml:space="preserve"> - </w:t>
            </w:r>
            <w:r w:rsidR="00A576DE">
              <w:t>2008</w:t>
            </w:r>
          </w:p>
          <w:p w:rsidR="001E5B56" w:rsidRDefault="0048759D" w:rsidP="00676ACE">
            <w:pPr>
              <w:pStyle w:val="JobTitle"/>
              <w:rPr>
                <w:caps w:val="0"/>
                <w:sz w:val="20"/>
              </w:rPr>
            </w:pPr>
            <w:r w:rsidRPr="00AE20D2">
              <w:rPr>
                <w:sz w:val="20"/>
              </w:rPr>
              <w:t>Project Manager, Information System &amp; Services</w:t>
            </w:r>
            <w:r w:rsidR="0085606E" w:rsidRPr="00AE20D2">
              <w:rPr>
                <w:caps w:val="0"/>
                <w:sz w:val="20"/>
              </w:rPr>
              <w:tab/>
            </w:r>
          </w:p>
          <w:p w:rsidR="00676ACE" w:rsidRPr="00676ACE" w:rsidRDefault="00676ACE" w:rsidP="00676ACE">
            <w:pPr>
              <w:pStyle w:val="Achievement"/>
              <w:numPr>
                <w:ilvl w:val="0"/>
                <w:numId w:val="0"/>
              </w:numPr>
              <w:ind w:left="240"/>
            </w:pPr>
          </w:p>
          <w:p w:rsidR="001E5B56" w:rsidRPr="00676ACE" w:rsidRDefault="001E5B56" w:rsidP="001E5B56">
            <w:pPr>
              <w:pStyle w:val="JobTitle"/>
              <w:rPr>
                <w:u w:val="single"/>
              </w:rPr>
            </w:pPr>
            <w:r w:rsidRPr="00676ACE">
              <w:rPr>
                <w:u w:val="single"/>
              </w:rPr>
              <w:t>C</w:t>
            </w:r>
            <w:r w:rsidR="00137E47">
              <w:rPr>
                <w:u w:val="single"/>
              </w:rPr>
              <w:t>ontract/ConsultinG Experience</w:t>
            </w:r>
          </w:p>
          <w:p w:rsidR="001E5B56" w:rsidRDefault="001E5B56" w:rsidP="00AA63E1">
            <w:pPr>
              <w:pStyle w:val="CompanyName"/>
              <w:spacing w:before="0"/>
              <w:ind w:right="-630"/>
              <w:rPr>
                <w:b/>
                <w:i/>
              </w:rPr>
            </w:pPr>
            <w:r w:rsidRPr="001E5B56">
              <w:rPr>
                <w:b/>
                <w:i/>
              </w:rPr>
              <w:t>Nothrop Grumman</w:t>
            </w:r>
            <w:r>
              <w:rPr>
                <w:b/>
                <w:i/>
              </w:rPr>
              <w:t xml:space="preserve"> </w:t>
            </w:r>
            <w:r w:rsidRPr="001E5B56">
              <w:rPr>
                <w:sz w:val="20"/>
              </w:rPr>
              <w:t>TC Developer</w:t>
            </w:r>
          </w:p>
          <w:p w:rsidR="001E5B56" w:rsidRDefault="001E5B56" w:rsidP="00AA63E1">
            <w:pPr>
              <w:pStyle w:val="CompanyName"/>
              <w:spacing w:before="0"/>
              <w:ind w:right="-630"/>
              <w:rPr>
                <w:sz w:val="20"/>
              </w:rPr>
            </w:pPr>
            <w:r>
              <w:rPr>
                <w:b/>
                <w:i/>
              </w:rPr>
              <w:t xml:space="preserve">Facebook </w:t>
            </w:r>
            <w:r w:rsidRPr="001E5B56">
              <w:rPr>
                <w:sz w:val="20"/>
              </w:rPr>
              <w:t>TC Deveoper/Admin</w:t>
            </w:r>
          </w:p>
          <w:p w:rsidR="00D67C9C" w:rsidRPr="00D67C9C" w:rsidRDefault="00D67C9C" w:rsidP="00AA63E1">
            <w:pPr>
              <w:pStyle w:val="CompanyName"/>
              <w:spacing w:before="0"/>
              <w:ind w:right="-630"/>
              <w:rPr>
                <w:sz w:val="20"/>
              </w:rPr>
            </w:pPr>
            <w:r w:rsidRPr="00D67C9C">
              <w:rPr>
                <w:b/>
                <w:i/>
              </w:rPr>
              <w:t>Pratt &amp; Whitney</w:t>
            </w:r>
            <w:r>
              <w:rPr>
                <w:b/>
                <w:i/>
              </w:rPr>
              <w:t xml:space="preserve"> </w:t>
            </w:r>
            <w:r>
              <w:rPr>
                <w:sz w:val="20"/>
              </w:rPr>
              <w:t>TC Deveoper/Prodcution Support</w:t>
            </w:r>
          </w:p>
          <w:p w:rsidR="00331A4A" w:rsidRPr="00BB3028" w:rsidRDefault="00331A4A" w:rsidP="00AA63E1">
            <w:pPr>
              <w:pStyle w:val="CompanyName"/>
              <w:spacing w:before="0"/>
              <w:ind w:right="-630"/>
              <w:rPr>
                <w:sz w:val="20"/>
              </w:rPr>
            </w:pPr>
            <w:r w:rsidRPr="005C3701">
              <w:rPr>
                <w:b/>
                <w:i/>
              </w:rPr>
              <w:t>Ford Motor Company</w:t>
            </w:r>
            <w:r w:rsidR="001E5B56">
              <w:rPr>
                <w:b/>
                <w:i/>
              </w:rPr>
              <w:t xml:space="preserve"> </w:t>
            </w:r>
            <w:r w:rsidRPr="00AE20D2">
              <w:rPr>
                <w:sz w:val="20"/>
              </w:rPr>
              <w:t>System Analyst</w:t>
            </w:r>
            <w:r w:rsidR="00BA6ABD" w:rsidRPr="00AE20D2">
              <w:rPr>
                <w:sz w:val="20"/>
              </w:rPr>
              <w:t>, Manufacturing Eng</w:t>
            </w:r>
            <w:r w:rsidRPr="00AE20D2">
              <w:rPr>
                <w:sz w:val="20"/>
              </w:rPr>
              <w:t xml:space="preserve"> Systems, DCD and New Model Programs</w:t>
            </w:r>
          </w:p>
        </w:tc>
      </w:tr>
      <w:tr w:rsidR="0085606E" w:rsidRPr="005C3701" w:rsidTr="008C4448">
        <w:trPr>
          <w:trHeight w:val="727"/>
          <w:jc w:val="center"/>
        </w:trPr>
        <w:tc>
          <w:tcPr>
            <w:tcW w:w="10674" w:type="dxa"/>
          </w:tcPr>
          <w:p w:rsidR="0085606E" w:rsidRPr="005C3701" w:rsidRDefault="00B67BDF">
            <w:pPr>
              <w:pStyle w:val="SectionTitle"/>
              <w:ind w:right="-630"/>
            </w:pPr>
            <w:r w:rsidRPr="005C3701">
              <w:t>Education</w:t>
            </w:r>
          </w:p>
        </w:tc>
      </w:tr>
      <w:tr w:rsidR="0085606E" w:rsidRPr="005C3701" w:rsidTr="00676ACE">
        <w:trPr>
          <w:trHeight w:val="1071"/>
          <w:jc w:val="center"/>
        </w:trPr>
        <w:tc>
          <w:tcPr>
            <w:tcW w:w="10674" w:type="dxa"/>
          </w:tcPr>
          <w:p w:rsidR="00E44A58" w:rsidRPr="005C3701" w:rsidRDefault="003110AA" w:rsidP="00E14A03">
            <w:pPr>
              <w:pStyle w:val="CompanyName"/>
              <w:spacing w:before="0"/>
              <w:ind w:right="-630"/>
              <w:rPr>
                <w:lang w:eastAsia="zh-CN"/>
              </w:rPr>
            </w:pPr>
            <w:r>
              <w:rPr>
                <w:b/>
                <w:lang w:eastAsia="zh-CN"/>
              </w:rPr>
              <w:t xml:space="preserve">MBA, </w:t>
            </w:r>
            <w:r w:rsidR="00E44A58" w:rsidRPr="005C3701">
              <w:rPr>
                <w:rFonts w:hint="eastAsia"/>
                <w:b/>
                <w:lang w:eastAsia="zh-CN"/>
              </w:rPr>
              <w:t xml:space="preserve">Kelly </w:t>
            </w:r>
            <w:r w:rsidR="00825D68">
              <w:rPr>
                <w:rFonts w:hint="eastAsia"/>
                <w:b/>
                <w:lang w:eastAsia="zh-CN"/>
              </w:rPr>
              <w:t xml:space="preserve">Business </w:t>
            </w:r>
            <w:r w:rsidR="00E44A58" w:rsidRPr="005C3701">
              <w:rPr>
                <w:rFonts w:hint="eastAsia"/>
                <w:b/>
                <w:lang w:eastAsia="zh-CN"/>
              </w:rPr>
              <w:t>School, Indian</w:t>
            </w:r>
            <w:r w:rsidR="004217AF">
              <w:rPr>
                <w:b/>
                <w:lang w:eastAsia="zh-CN"/>
              </w:rPr>
              <w:t>a</w:t>
            </w:r>
            <w:r w:rsidR="00E44A58" w:rsidRPr="005C3701">
              <w:rPr>
                <w:rFonts w:hint="eastAsia"/>
                <w:b/>
                <w:lang w:eastAsia="zh-CN"/>
              </w:rPr>
              <w:t xml:space="preserve"> University</w:t>
            </w:r>
            <w:r w:rsidR="00E44A58" w:rsidRPr="005C3701">
              <w:t xml:space="preserve"> –  </w:t>
            </w:r>
            <w:r w:rsidR="003254C0">
              <w:rPr>
                <w:rFonts w:hint="eastAsia"/>
                <w:lang w:eastAsia="zh-CN"/>
              </w:rPr>
              <w:t>Bloomington</w:t>
            </w:r>
            <w:r w:rsidR="00BE363A">
              <w:rPr>
                <w:rFonts w:hint="eastAsia"/>
                <w:lang w:eastAsia="zh-CN"/>
              </w:rPr>
              <w:t>, IN</w:t>
            </w:r>
            <w:r w:rsidR="009E5ACD">
              <w:rPr>
                <w:lang w:eastAsia="zh-CN"/>
              </w:rPr>
              <w:t xml:space="preserve"> </w:t>
            </w:r>
            <w:r w:rsidR="009E5ACD" w:rsidRPr="005C3701">
              <w:sym w:font="Symbol" w:char="F0B7"/>
            </w:r>
            <w:r w:rsidR="009E5ACD" w:rsidRPr="005C3701">
              <w:rPr>
                <w:rFonts w:hint="eastAsia"/>
                <w:lang w:eastAsia="zh-CN"/>
              </w:rPr>
              <w:t xml:space="preserve"> </w:t>
            </w:r>
            <w:r w:rsidR="009E5ACD">
              <w:t>2008</w:t>
            </w:r>
          </w:p>
          <w:p w:rsidR="003110AA" w:rsidRDefault="003110AA" w:rsidP="00E14A03">
            <w:pPr>
              <w:pStyle w:val="CompanyName"/>
              <w:spacing w:before="0"/>
              <w:ind w:right="-630"/>
            </w:pPr>
            <w:r>
              <w:rPr>
                <w:b/>
              </w:rPr>
              <w:t xml:space="preserve">MSME, </w:t>
            </w:r>
            <w:r w:rsidR="003D3E5F" w:rsidRPr="005C3701">
              <w:rPr>
                <w:b/>
              </w:rPr>
              <w:t xml:space="preserve">The </w:t>
            </w:r>
            <w:smartTag w:uri="urn:schemas-microsoft-com:office:smarttags" w:element="place">
              <w:smartTag w:uri="urn:schemas-microsoft-com:office:smarttags" w:element="PlaceType">
                <w:r w:rsidR="003D3E5F" w:rsidRPr="005C3701">
                  <w:rPr>
                    <w:b/>
                  </w:rPr>
                  <w:t>University</w:t>
                </w:r>
              </w:smartTag>
              <w:r w:rsidR="003D3E5F" w:rsidRPr="005C3701">
                <w:rPr>
                  <w:b/>
                </w:rPr>
                <w:t xml:space="preserve"> of </w:t>
              </w:r>
              <w:smartTag w:uri="urn:schemas-microsoft-com:office:smarttags" w:element="PlaceName">
                <w:r w:rsidR="003D3E5F" w:rsidRPr="005C3701">
                  <w:rPr>
                    <w:b/>
                  </w:rPr>
                  <w:t>Toledo</w:t>
                </w:r>
              </w:smartTag>
            </w:smartTag>
            <w:r w:rsidR="003D3E5F" w:rsidRPr="005C3701">
              <w:t xml:space="preserve"> –</w:t>
            </w:r>
            <w:r w:rsidR="00E44A58" w:rsidRPr="005C3701">
              <w:rPr>
                <w:rFonts w:hint="eastAsia"/>
                <w:lang w:eastAsia="zh-CN"/>
              </w:rPr>
              <w:t xml:space="preserve"> </w:t>
            </w:r>
            <w:r w:rsidR="000275C1" w:rsidRPr="005C3701">
              <w:rPr>
                <w:rFonts w:hint="eastAsia"/>
                <w:lang w:eastAsia="zh-CN"/>
              </w:rPr>
              <w:t>Toledo</w:t>
            </w:r>
            <w:r w:rsidR="000275C1" w:rsidRPr="005C3701">
              <w:t xml:space="preserve">, </w:t>
            </w:r>
            <w:r w:rsidR="000275C1" w:rsidRPr="005C3701">
              <w:rPr>
                <w:rFonts w:hint="eastAsia"/>
                <w:lang w:eastAsia="zh-CN"/>
              </w:rPr>
              <w:t xml:space="preserve">Ohio </w:t>
            </w:r>
            <w:r w:rsidR="000275C1" w:rsidRPr="005C3701">
              <w:sym w:font="Symbol" w:char="F0B7"/>
            </w:r>
            <w:r w:rsidR="000275C1" w:rsidRPr="005C3701">
              <w:t xml:space="preserve"> </w:t>
            </w:r>
            <w:r w:rsidR="003D3E5F" w:rsidRPr="005C3701">
              <w:t>1996 to 1997</w:t>
            </w:r>
          </w:p>
          <w:p w:rsidR="003110AA" w:rsidRPr="009B6480" w:rsidRDefault="003110AA" w:rsidP="009B6480">
            <w:pPr>
              <w:pStyle w:val="CompanyName"/>
              <w:spacing w:before="0"/>
              <w:ind w:right="-630"/>
              <w:rPr>
                <w:sz w:val="18"/>
                <w:szCs w:val="18"/>
              </w:rPr>
            </w:pPr>
            <w:r w:rsidRPr="005C3701">
              <w:rPr>
                <w:b/>
              </w:rPr>
              <w:t xml:space="preserve">Wayne </w:t>
            </w:r>
            <w:smartTag w:uri="urn:schemas-microsoft-com:office:smarttags" w:element="PlaceName">
              <w:r w:rsidRPr="005C3701">
                <w:rPr>
                  <w:b/>
                </w:rPr>
                <w:t>State</w:t>
              </w:r>
            </w:smartTag>
            <w:r w:rsidRPr="005C3701">
              <w:rPr>
                <w:b/>
              </w:rPr>
              <w:t xml:space="preserve"> </w:t>
            </w:r>
            <w:smartTag w:uri="urn:schemas-microsoft-com:office:smarttags" w:element="PlaceType">
              <w:r w:rsidRPr="005C3701">
                <w:rPr>
                  <w:b/>
                </w:rPr>
                <w:t>University</w:t>
              </w:r>
            </w:smartTag>
            <w:r w:rsidRPr="005C3701">
              <w:t xml:space="preserve"> –</w:t>
            </w:r>
            <w:r w:rsidRPr="005C3701">
              <w:rPr>
                <w:rFonts w:hint="eastAsia"/>
                <w:lang w:eastAsia="zh-CN"/>
              </w:rPr>
              <w:t xml:space="preserve"> Detroit, MI </w:t>
            </w:r>
            <w:r w:rsidRPr="005C3701">
              <w:sym w:font="Symbol" w:char="F0B7"/>
            </w:r>
            <w:r w:rsidRPr="005C3701">
              <w:rPr>
                <w:rFonts w:hint="eastAsia"/>
                <w:lang w:eastAsia="zh-CN"/>
              </w:rPr>
              <w:t xml:space="preserve"> </w:t>
            </w:r>
            <w:r w:rsidRPr="005C3701">
              <w:t>2001</w:t>
            </w:r>
            <w:r>
              <w:t>-2004</w:t>
            </w:r>
            <w:r w:rsidR="009B6480">
              <w:t xml:space="preserve"> </w:t>
            </w:r>
            <w:r w:rsidR="009B6480" w:rsidRPr="009B6480">
              <w:rPr>
                <w:sz w:val="18"/>
                <w:szCs w:val="18"/>
              </w:rPr>
              <w:t>(</w:t>
            </w:r>
            <w:r w:rsidR="009B6480" w:rsidRPr="009B6480">
              <w:rPr>
                <w:rFonts w:cs="Arial"/>
                <w:color w:val="000000"/>
                <w:sz w:val="18"/>
                <w:szCs w:val="18"/>
              </w:rPr>
              <w:t>Completed all coursework toward Master</w:t>
            </w:r>
            <w:r w:rsidR="009B6480" w:rsidRPr="009B6480">
              <w:rPr>
                <w:rFonts w:cs="Arial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9B6480" w:rsidRPr="009B6480">
              <w:rPr>
                <w:sz w:val="18"/>
                <w:szCs w:val="18"/>
              </w:rPr>
              <w:t>of Computer Science)</w:t>
            </w:r>
          </w:p>
        </w:tc>
      </w:tr>
      <w:tr w:rsidR="00632491" w:rsidRPr="005C3701" w:rsidTr="008C4448">
        <w:trPr>
          <w:trHeight w:val="796"/>
          <w:jc w:val="center"/>
        </w:trPr>
        <w:tc>
          <w:tcPr>
            <w:tcW w:w="10674" w:type="dxa"/>
          </w:tcPr>
          <w:p w:rsidR="00632491" w:rsidRPr="005C3701" w:rsidRDefault="00632491" w:rsidP="0085606E">
            <w:pPr>
              <w:pStyle w:val="SectionTitle"/>
              <w:ind w:right="-630"/>
            </w:pPr>
            <w:r w:rsidRPr="005C3701">
              <w:t>Technical Skills</w:t>
            </w:r>
          </w:p>
        </w:tc>
      </w:tr>
      <w:tr w:rsidR="00632491" w:rsidRPr="005C3701" w:rsidTr="008C4448">
        <w:trPr>
          <w:trHeight w:val="355"/>
          <w:jc w:val="center"/>
        </w:trPr>
        <w:tc>
          <w:tcPr>
            <w:tcW w:w="10674" w:type="dxa"/>
          </w:tcPr>
          <w:p w:rsidR="00632491" w:rsidRPr="005C3701" w:rsidRDefault="00632491" w:rsidP="005C3701">
            <w:pPr>
              <w:pStyle w:val="Achievement"/>
              <w:numPr>
                <w:ilvl w:val="0"/>
                <w:numId w:val="6"/>
              </w:numPr>
              <w:ind w:right="-630"/>
            </w:pPr>
            <w:r w:rsidRPr="00F06F7C">
              <w:rPr>
                <w:b/>
              </w:rPr>
              <w:t>Systems/OS</w:t>
            </w:r>
            <w:r w:rsidRPr="005C3701">
              <w:t>: Unix (</w:t>
            </w:r>
            <w:r w:rsidR="00B04F5C">
              <w:t xml:space="preserve">AIX, </w:t>
            </w:r>
            <w:r w:rsidRPr="005C3701">
              <w:t>Solaris, HPUX), Linux, Windows</w:t>
            </w:r>
            <w:r w:rsidR="0086542F">
              <w:t>. Shell/Batch Scripting</w:t>
            </w:r>
          </w:p>
          <w:p w:rsidR="00632491" w:rsidRPr="005C3701" w:rsidRDefault="00632491" w:rsidP="005C3701">
            <w:pPr>
              <w:pStyle w:val="Achievement"/>
              <w:numPr>
                <w:ilvl w:val="0"/>
                <w:numId w:val="6"/>
              </w:numPr>
              <w:ind w:right="-630"/>
            </w:pPr>
            <w:r w:rsidRPr="00F06F7C">
              <w:rPr>
                <w:b/>
              </w:rPr>
              <w:t>Database</w:t>
            </w:r>
            <w:r w:rsidRPr="005C3701">
              <w:t>: ODBC, JDBC, M</w:t>
            </w:r>
            <w:r w:rsidR="004B3426">
              <w:t xml:space="preserve">S Access, Oracle, SQL; </w:t>
            </w:r>
            <w:r w:rsidR="004B3426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NoSql/MongoD</w:t>
            </w:r>
            <w:r w:rsidR="005B6E51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B</w:t>
            </w:r>
          </w:p>
          <w:p w:rsidR="00632491" w:rsidRPr="005C3701" w:rsidRDefault="00632491" w:rsidP="005C3701">
            <w:pPr>
              <w:pStyle w:val="Achievement"/>
              <w:numPr>
                <w:ilvl w:val="0"/>
                <w:numId w:val="6"/>
              </w:numPr>
              <w:ind w:right="-630"/>
            </w:pPr>
            <w:r w:rsidRPr="00F06F7C">
              <w:rPr>
                <w:b/>
              </w:rPr>
              <w:t>Language</w:t>
            </w:r>
            <w:r w:rsidRPr="005C3701">
              <w:t>: C/C++, Java</w:t>
            </w:r>
            <w:r w:rsidR="000814D3">
              <w:t>/Swing/SWT/JFace</w:t>
            </w:r>
            <w:r w:rsidRPr="005C3701">
              <w:t>, .NET , Unix shell languages, TK/TCL</w:t>
            </w:r>
            <w:r w:rsidR="00F50F04">
              <w:t>, Perl</w:t>
            </w:r>
          </w:p>
          <w:p w:rsidR="00F50F04" w:rsidRDefault="00F50F04" w:rsidP="00F50F04">
            <w:pPr>
              <w:pStyle w:val="Achievement"/>
              <w:numPr>
                <w:ilvl w:val="0"/>
                <w:numId w:val="6"/>
              </w:numPr>
              <w:ind w:right="-630"/>
            </w:pPr>
            <w:r w:rsidRPr="00F50F04">
              <w:rPr>
                <w:b/>
              </w:rPr>
              <w:t>J2EE:</w:t>
            </w:r>
            <w:r>
              <w:t xml:space="preserve"> </w:t>
            </w:r>
            <w:r w:rsidRPr="00F50F04">
              <w:t>JBoss/TomCat/WLS,</w:t>
            </w:r>
            <w:r>
              <w:t xml:space="preserve"> </w:t>
            </w:r>
            <w:r w:rsidRPr="00F50F04">
              <w:t xml:space="preserve">Spring/Struts2/Hibernate, </w:t>
            </w:r>
            <w:r>
              <w:t xml:space="preserve"> </w:t>
            </w:r>
            <w:r w:rsidRPr="00F50F04">
              <w:t>EJB/JPA/JSF</w:t>
            </w:r>
          </w:p>
          <w:p w:rsidR="00835E45" w:rsidRDefault="00835E45" w:rsidP="00F50F04">
            <w:pPr>
              <w:pStyle w:val="Achievement"/>
              <w:numPr>
                <w:ilvl w:val="0"/>
                <w:numId w:val="6"/>
              </w:numPr>
              <w:ind w:right="-630"/>
            </w:pPr>
            <w:r>
              <w:rPr>
                <w:b/>
              </w:rPr>
              <w:t>Web:</w:t>
            </w:r>
            <w: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Gwt/Guice/Gin, nodeJS/Express, AngularJS, gulpJS, jQuery,Soap &amp; REST web services</w:t>
            </w:r>
          </w:p>
          <w:p w:rsidR="00900B99" w:rsidRPr="005C3701" w:rsidRDefault="00D16A80" w:rsidP="00B04F5C">
            <w:pPr>
              <w:pStyle w:val="Achievement"/>
              <w:numPr>
                <w:ilvl w:val="0"/>
                <w:numId w:val="6"/>
              </w:numPr>
              <w:ind w:right="-630"/>
              <w:jc w:val="both"/>
            </w:pPr>
            <w:r w:rsidRPr="00F06F7C">
              <w:rPr>
                <w:b/>
              </w:rPr>
              <w:t>PLM</w:t>
            </w:r>
            <w:r w:rsidR="00900B99">
              <w:t xml:space="preserve">: </w:t>
            </w:r>
            <w:r w:rsidR="00994F2B">
              <w:t>ENOVIA/MatrixOne</w:t>
            </w:r>
            <w:r w:rsidR="00900B99">
              <w:t>/MQL/</w:t>
            </w:r>
            <w:r w:rsidR="00900ABA">
              <w:t>ADK/</w:t>
            </w:r>
            <w:r w:rsidR="00900B99">
              <w:t xml:space="preserve">JPO, </w:t>
            </w:r>
            <w:r w:rsidR="00BB0574">
              <w:t>Teamcenter</w:t>
            </w:r>
            <w:r w:rsidR="00A81167">
              <w:t>/</w:t>
            </w:r>
            <w:r w:rsidR="00B06681">
              <w:t>BMIDE/RA</w:t>
            </w:r>
            <w:r w:rsidR="00A1075F">
              <w:t>C/</w:t>
            </w:r>
            <w:r w:rsidR="001B650A">
              <w:t>ITK</w:t>
            </w:r>
            <w:r w:rsidR="007B0163">
              <w:t>/SOA</w:t>
            </w:r>
          </w:p>
          <w:p w:rsidR="003F0362" w:rsidRPr="005C3701" w:rsidRDefault="00632491" w:rsidP="00093712">
            <w:pPr>
              <w:pStyle w:val="Achievement"/>
              <w:numPr>
                <w:ilvl w:val="0"/>
                <w:numId w:val="6"/>
              </w:numPr>
              <w:ind w:right="-630"/>
            </w:pPr>
            <w:r w:rsidRPr="00F06F7C">
              <w:rPr>
                <w:b/>
              </w:rPr>
              <w:t>CAD</w:t>
            </w:r>
            <w:r w:rsidR="00E44A58" w:rsidRPr="00F06F7C">
              <w:rPr>
                <w:rFonts w:hint="eastAsia"/>
                <w:b/>
                <w:lang w:eastAsia="zh-CN"/>
              </w:rPr>
              <w:t>/CAE</w:t>
            </w:r>
            <w:r w:rsidR="00914CC8">
              <w:t>: NX</w:t>
            </w:r>
            <w:r w:rsidRPr="005C3701">
              <w:t xml:space="preserve"> Open</w:t>
            </w:r>
            <w:r w:rsidR="0086717D">
              <w:t>/UFUNC</w:t>
            </w:r>
            <w:r w:rsidRPr="005C3701">
              <w:t xml:space="preserve">, </w:t>
            </w:r>
            <w:r w:rsidR="001B5B4A">
              <w:t>Pro/</w:t>
            </w:r>
            <w:r w:rsidR="00900B99">
              <w:t>E</w:t>
            </w:r>
            <w:r w:rsidR="001B5B4A">
              <w:t>, Pro/ToolKit/JLink</w:t>
            </w:r>
            <w:r w:rsidR="00E44A58" w:rsidRPr="005C3701">
              <w:rPr>
                <w:rFonts w:hint="eastAsia"/>
                <w:lang w:eastAsia="zh-CN"/>
              </w:rPr>
              <w:t>,</w:t>
            </w:r>
            <w:r w:rsidR="000E3F9B">
              <w:t xml:space="preserve"> HyperMesh</w:t>
            </w:r>
            <w:r w:rsidR="00E44A58" w:rsidRPr="005C3701">
              <w:t xml:space="preserve">, Nastran, </w:t>
            </w:r>
            <w:r w:rsidR="00DC618D">
              <w:rPr>
                <w:rFonts w:hint="eastAsia"/>
                <w:lang w:eastAsia="zh-CN"/>
              </w:rPr>
              <w:t>LS-</w:t>
            </w:r>
            <w:r w:rsidR="00E44A58" w:rsidRPr="005C3701">
              <w:t>Dyna</w:t>
            </w:r>
          </w:p>
        </w:tc>
      </w:tr>
    </w:tbl>
    <w:p w:rsidR="006F3050" w:rsidRPr="003A6665" w:rsidRDefault="006F3050" w:rsidP="003A6665">
      <w:pPr>
        <w:tabs>
          <w:tab w:val="left" w:pos="1785"/>
        </w:tabs>
        <w:ind w:right="-630"/>
        <w:rPr>
          <w:lang w:eastAsia="zh-CN"/>
        </w:rPr>
      </w:pPr>
    </w:p>
    <w:sectPr w:rsidR="006F3050" w:rsidRPr="003A6665" w:rsidSect="003A6665">
      <w:pgSz w:w="12240" w:h="15840" w:code="1"/>
      <w:pgMar w:top="576" w:right="360" w:bottom="720" w:left="36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218" w:rsidRDefault="00955218">
      <w:r>
        <w:separator/>
      </w:r>
    </w:p>
  </w:endnote>
  <w:endnote w:type="continuationSeparator" w:id="0">
    <w:p w:rsidR="00955218" w:rsidRDefault="00955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218" w:rsidRDefault="00955218">
      <w:r>
        <w:separator/>
      </w:r>
    </w:p>
  </w:footnote>
  <w:footnote w:type="continuationSeparator" w:id="0">
    <w:p w:rsidR="00955218" w:rsidRDefault="00955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6A88006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1EC80FDB"/>
    <w:multiLevelType w:val="hybridMultilevel"/>
    <w:tmpl w:val="D5246D6C"/>
    <w:lvl w:ilvl="0" w:tplc="3ECA52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94692"/>
    <w:multiLevelType w:val="hybridMultilevel"/>
    <w:tmpl w:val="24925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D3AE8"/>
    <w:multiLevelType w:val="hybridMultilevel"/>
    <w:tmpl w:val="2166B8FC"/>
    <w:lvl w:ilvl="0" w:tplc="3ECA52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162D0"/>
    <w:multiLevelType w:val="singleLevel"/>
    <w:tmpl w:val="FFFFFFFF"/>
    <w:lvl w:ilvl="0">
      <w:start w:val="1"/>
      <w:numFmt w:val="bullet"/>
      <w:pStyle w:val="PersonalInfo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</w:abstractNum>
  <w:abstractNum w:abstractNumId="5" w15:restartNumberingAfterBreak="0">
    <w:nsid w:val="5B911956"/>
    <w:multiLevelType w:val="hybridMultilevel"/>
    <w:tmpl w:val="C77EBC90"/>
    <w:lvl w:ilvl="0" w:tplc="B0764C7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C6C75"/>
    <w:multiLevelType w:val="hybridMultilevel"/>
    <w:tmpl w:val="2CDC7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4A7CF8"/>
    <w:multiLevelType w:val="hybridMultilevel"/>
    <w:tmpl w:val="14D2FD82"/>
    <w:lvl w:ilvl="0" w:tplc="F872BF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EC1F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794D0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6E48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7EF7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AAE73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7222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1C0F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8817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C069D"/>
    <w:multiLevelType w:val="hybridMultilevel"/>
    <w:tmpl w:val="E5823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5"/>
  </w:num>
  <w:num w:numId="10">
    <w:abstractNumId w:val="8"/>
  </w:num>
  <w:num w:numId="11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SpellingErrors/>
  <w:hideGrammaticalErrors/>
  <w:activeWritingStyle w:appName="MSWord" w:lang="en-US" w:vendorID="8" w:dllVersion="513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7B"/>
    <w:rsid w:val="00011BF5"/>
    <w:rsid w:val="000147EF"/>
    <w:rsid w:val="00014EE0"/>
    <w:rsid w:val="00025691"/>
    <w:rsid w:val="000275C1"/>
    <w:rsid w:val="00036875"/>
    <w:rsid w:val="000442FC"/>
    <w:rsid w:val="000445FA"/>
    <w:rsid w:val="00051260"/>
    <w:rsid w:val="0005437D"/>
    <w:rsid w:val="00061F44"/>
    <w:rsid w:val="00064483"/>
    <w:rsid w:val="00067D31"/>
    <w:rsid w:val="00073D17"/>
    <w:rsid w:val="000814D3"/>
    <w:rsid w:val="00081E41"/>
    <w:rsid w:val="00086E9A"/>
    <w:rsid w:val="00090CA0"/>
    <w:rsid w:val="00093712"/>
    <w:rsid w:val="000C7B73"/>
    <w:rsid w:val="000E3F9B"/>
    <w:rsid w:val="000F517B"/>
    <w:rsid w:val="00110C5A"/>
    <w:rsid w:val="00113A3E"/>
    <w:rsid w:val="0011755F"/>
    <w:rsid w:val="001268A6"/>
    <w:rsid w:val="00127A38"/>
    <w:rsid w:val="00136F06"/>
    <w:rsid w:val="00137E47"/>
    <w:rsid w:val="00151BCF"/>
    <w:rsid w:val="00151EB0"/>
    <w:rsid w:val="001558E4"/>
    <w:rsid w:val="00165C4C"/>
    <w:rsid w:val="00175AF0"/>
    <w:rsid w:val="00181341"/>
    <w:rsid w:val="00190B76"/>
    <w:rsid w:val="00193A65"/>
    <w:rsid w:val="00195C22"/>
    <w:rsid w:val="001A019F"/>
    <w:rsid w:val="001A2988"/>
    <w:rsid w:val="001A4D9F"/>
    <w:rsid w:val="001A7241"/>
    <w:rsid w:val="001B5B4A"/>
    <w:rsid w:val="001B650A"/>
    <w:rsid w:val="001C5628"/>
    <w:rsid w:val="001C6BDD"/>
    <w:rsid w:val="001D374F"/>
    <w:rsid w:val="001D72E1"/>
    <w:rsid w:val="001E36CA"/>
    <w:rsid w:val="001E5B56"/>
    <w:rsid w:val="001F09F1"/>
    <w:rsid w:val="001F0DFC"/>
    <w:rsid w:val="001F5B04"/>
    <w:rsid w:val="001F72FA"/>
    <w:rsid w:val="002021EA"/>
    <w:rsid w:val="002079EB"/>
    <w:rsid w:val="002174E0"/>
    <w:rsid w:val="0022544A"/>
    <w:rsid w:val="002321E1"/>
    <w:rsid w:val="002347BF"/>
    <w:rsid w:val="00262053"/>
    <w:rsid w:val="00266AB4"/>
    <w:rsid w:val="00272E50"/>
    <w:rsid w:val="00280181"/>
    <w:rsid w:val="0028157D"/>
    <w:rsid w:val="00292F40"/>
    <w:rsid w:val="00294C22"/>
    <w:rsid w:val="002951EA"/>
    <w:rsid w:val="00296CC7"/>
    <w:rsid w:val="002A1931"/>
    <w:rsid w:val="002B4408"/>
    <w:rsid w:val="002B4825"/>
    <w:rsid w:val="002C1A7D"/>
    <w:rsid w:val="002C57D9"/>
    <w:rsid w:val="002D7F4C"/>
    <w:rsid w:val="002F1F85"/>
    <w:rsid w:val="002F204E"/>
    <w:rsid w:val="00300CC7"/>
    <w:rsid w:val="003110AA"/>
    <w:rsid w:val="00313942"/>
    <w:rsid w:val="00320EF4"/>
    <w:rsid w:val="003229C6"/>
    <w:rsid w:val="003254C0"/>
    <w:rsid w:val="00326D54"/>
    <w:rsid w:val="00331A4A"/>
    <w:rsid w:val="00332CC2"/>
    <w:rsid w:val="00333DAE"/>
    <w:rsid w:val="00346569"/>
    <w:rsid w:val="003520D0"/>
    <w:rsid w:val="003544DA"/>
    <w:rsid w:val="00364026"/>
    <w:rsid w:val="00366013"/>
    <w:rsid w:val="003671F1"/>
    <w:rsid w:val="003704C7"/>
    <w:rsid w:val="0037506A"/>
    <w:rsid w:val="003846BC"/>
    <w:rsid w:val="00390AE7"/>
    <w:rsid w:val="00392B95"/>
    <w:rsid w:val="00394D0C"/>
    <w:rsid w:val="00395DCA"/>
    <w:rsid w:val="003A1477"/>
    <w:rsid w:val="003A3055"/>
    <w:rsid w:val="003A6665"/>
    <w:rsid w:val="003D3E5F"/>
    <w:rsid w:val="003D41AC"/>
    <w:rsid w:val="003E1E16"/>
    <w:rsid w:val="003F0362"/>
    <w:rsid w:val="003F69A1"/>
    <w:rsid w:val="004217AF"/>
    <w:rsid w:val="00421A98"/>
    <w:rsid w:val="00426ADC"/>
    <w:rsid w:val="00435E85"/>
    <w:rsid w:val="00453E45"/>
    <w:rsid w:val="00454DD0"/>
    <w:rsid w:val="00456697"/>
    <w:rsid w:val="00470856"/>
    <w:rsid w:val="00483778"/>
    <w:rsid w:val="00485A9F"/>
    <w:rsid w:val="0048759D"/>
    <w:rsid w:val="0049029E"/>
    <w:rsid w:val="00494048"/>
    <w:rsid w:val="00497580"/>
    <w:rsid w:val="004A3124"/>
    <w:rsid w:val="004A5745"/>
    <w:rsid w:val="004A6677"/>
    <w:rsid w:val="004B3426"/>
    <w:rsid w:val="004C3C73"/>
    <w:rsid w:val="004D13CA"/>
    <w:rsid w:val="004D4392"/>
    <w:rsid w:val="004E04EC"/>
    <w:rsid w:val="004E0863"/>
    <w:rsid w:val="004E31E3"/>
    <w:rsid w:val="004E4235"/>
    <w:rsid w:val="004E58F6"/>
    <w:rsid w:val="00501E33"/>
    <w:rsid w:val="00510301"/>
    <w:rsid w:val="005111AF"/>
    <w:rsid w:val="00511EA9"/>
    <w:rsid w:val="005136FF"/>
    <w:rsid w:val="005231BC"/>
    <w:rsid w:val="005508D5"/>
    <w:rsid w:val="0056011D"/>
    <w:rsid w:val="00571E5E"/>
    <w:rsid w:val="005730BF"/>
    <w:rsid w:val="00576C8E"/>
    <w:rsid w:val="0058433A"/>
    <w:rsid w:val="00586217"/>
    <w:rsid w:val="005955D0"/>
    <w:rsid w:val="005A6F54"/>
    <w:rsid w:val="005A75A6"/>
    <w:rsid w:val="005B00E6"/>
    <w:rsid w:val="005B6E51"/>
    <w:rsid w:val="005B72B6"/>
    <w:rsid w:val="005C0694"/>
    <w:rsid w:val="005C3701"/>
    <w:rsid w:val="005C3AA7"/>
    <w:rsid w:val="005E2FFD"/>
    <w:rsid w:val="005E4F69"/>
    <w:rsid w:val="005F47C7"/>
    <w:rsid w:val="005F4F77"/>
    <w:rsid w:val="006062F6"/>
    <w:rsid w:val="00610B2F"/>
    <w:rsid w:val="00613CCC"/>
    <w:rsid w:val="00622E50"/>
    <w:rsid w:val="00626575"/>
    <w:rsid w:val="00632491"/>
    <w:rsid w:val="00637D67"/>
    <w:rsid w:val="00641F78"/>
    <w:rsid w:val="00652EE0"/>
    <w:rsid w:val="0065355D"/>
    <w:rsid w:val="00660736"/>
    <w:rsid w:val="006615A4"/>
    <w:rsid w:val="00663B3E"/>
    <w:rsid w:val="00671BFB"/>
    <w:rsid w:val="006744E3"/>
    <w:rsid w:val="00676ACE"/>
    <w:rsid w:val="00683149"/>
    <w:rsid w:val="00683A28"/>
    <w:rsid w:val="0069245E"/>
    <w:rsid w:val="006A285E"/>
    <w:rsid w:val="006B12BC"/>
    <w:rsid w:val="006B3EA8"/>
    <w:rsid w:val="006B6FD1"/>
    <w:rsid w:val="006C3586"/>
    <w:rsid w:val="006C4EE1"/>
    <w:rsid w:val="006C5887"/>
    <w:rsid w:val="006D1A0C"/>
    <w:rsid w:val="006D2E6D"/>
    <w:rsid w:val="006D6737"/>
    <w:rsid w:val="006E2738"/>
    <w:rsid w:val="006F0123"/>
    <w:rsid w:val="006F2F6D"/>
    <w:rsid w:val="006F3050"/>
    <w:rsid w:val="006F72AA"/>
    <w:rsid w:val="00705DAB"/>
    <w:rsid w:val="00711907"/>
    <w:rsid w:val="00714126"/>
    <w:rsid w:val="00716B16"/>
    <w:rsid w:val="00717006"/>
    <w:rsid w:val="00721DEA"/>
    <w:rsid w:val="00721F14"/>
    <w:rsid w:val="00734CBC"/>
    <w:rsid w:val="0073589C"/>
    <w:rsid w:val="00736AE4"/>
    <w:rsid w:val="00737FAD"/>
    <w:rsid w:val="007406E9"/>
    <w:rsid w:val="00742848"/>
    <w:rsid w:val="00754C15"/>
    <w:rsid w:val="007557B5"/>
    <w:rsid w:val="00762172"/>
    <w:rsid w:val="007744D2"/>
    <w:rsid w:val="00777C15"/>
    <w:rsid w:val="00784C6F"/>
    <w:rsid w:val="00790D3A"/>
    <w:rsid w:val="00795510"/>
    <w:rsid w:val="00796D1B"/>
    <w:rsid w:val="007A0D31"/>
    <w:rsid w:val="007A240E"/>
    <w:rsid w:val="007A3EAB"/>
    <w:rsid w:val="007A45C4"/>
    <w:rsid w:val="007A6225"/>
    <w:rsid w:val="007A672B"/>
    <w:rsid w:val="007B0163"/>
    <w:rsid w:val="007B343D"/>
    <w:rsid w:val="007B7490"/>
    <w:rsid w:val="007C1CED"/>
    <w:rsid w:val="007C53E3"/>
    <w:rsid w:val="007D47D7"/>
    <w:rsid w:val="007D661B"/>
    <w:rsid w:val="007E08F1"/>
    <w:rsid w:val="007F0A6C"/>
    <w:rsid w:val="007F1318"/>
    <w:rsid w:val="007F329E"/>
    <w:rsid w:val="00800453"/>
    <w:rsid w:val="00802DFA"/>
    <w:rsid w:val="00821BFE"/>
    <w:rsid w:val="00825D68"/>
    <w:rsid w:val="00826B94"/>
    <w:rsid w:val="00833DAE"/>
    <w:rsid w:val="00835E45"/>
    <w:rsid w:val="008361D9"/>
    <w:rsid w:val="008370EF"/>
    <w:rsid w:val="00841838"/>
    <w:rsid w:val="0084358F"/>
    <w:rsid w:val="00847BE2"/>
    <w:rsid w:val="00851B2E"/>
    <w:rsid w:val="0085606E"/>
    <w:rsid w:val="0086271F"/>
    <w:rsid w:val="0086542F"/>
    <w:rsid w:val="0086717D"/>
    <w:rsid w:val="008753FF"/>
    <w:rsid w:val="0088211D"/>
    <w:rsid w:val="008846F7"/>
    <w:rsid w:val="0089243B"/>
    <w:rsid w:val="00897CF3"/>
    <w:rsid w:val="008A3DB7"/>
    <w:rsid w:val="008A5E84"/>
    <w:rsid w:val="008B622F"/>
    <w:rsid w:val="008C14C4"/>
    <w:rsid w:val="008C22D2"/>
    <w:rsid w:val="008C4448"/>
    <w:rsid w:val="008C4456"/>
    <w:rsid w:val="008F2EB2"/>
    <w:rsid w:val="008F3989"/>
    <w:rsid w:val="008F6DCA"/>
    <w:rsid w:val="008F7440"/>
    <w:rsid w:val="00900ABA"/>
    <w:rsid w:val="00900B99"/>
    <w:rsid w:val="0090372B"/>
    <w:rsid w:val="00904309"/>
    <w:rsid w:val="00904809"/>
    <w:rsid w:val="00906759"/>
    <w:rsid w:val="00913D58"/>
    <w:rsid w:val="00914CC8"/>
    <w:rsid w:val="00924E78"/>
    <w:rsid w:val="009322BD"/>
    <w:rsid w:val="009332D5"/>
    <w:rsid w:val="00933B59"/>
    <w:rsid w:val="00934933"/>
    <w:rsid w:val="00934F52"/>
    <w:rsid w:val="00937830"/>
    <w:rsid w:val="00941B13"/>
    <w:rsid w:val="00946E51"/>
    <w:rsid w:val="00947A81"/>
    <w:rsid w:val="00951C31"/>
    <w:rsid w:val="009542A6"/>
    <w:rsid w:val="00955218"/>
    <w:rsid w:val="00962ADE"/>
    <w:rsid w:val="00962EA8"/>
    <w:rsid w:val="009637D5"/>
    <w:rsid w:val="00963F9F"/>
    <w:rsid w:val="00970DF4"/>
    <w:rsid w:val="0097230F"/>
    <w:rsid w:val="00972FA3"/>
    <w:rsid w:val="0097630C"/>
    <w:rsid w:val="00981582"/>
    <w:rsid w:val="00992668"/>
    <w:rsid w:val="00993A48"/>
    <w:rsid w:val="00993A80"/>
    <w:rsid w:val="00994F2B"/>
    <w:rsid w:val="009A24A6"/>
    <w:rsid w:val="009A2C86"/>
    <w:rsid w:val="009A35B1"/>
    <w:rsid w:val="009A5688"/>
    <w:rsid w:val="009A6706"/>
    <w:rsid w:val="009B14F8"/>
    <w:rsid w:val="009B3170"/>
    <w:rsid w:val="009B4F26"/>
    <w:rsid w:val="009B55E3"/>
    <w:rsid w:val="009B5662"/>
    <w:rsid w:val="009B6480"/>
    <w:rsid w:val="009C1F2E"/>
    <w:rsid w:val="009C511E"/>
    <w:rsid w:val="009C6502"/>
    <w:rsid w:val="009D3E07"/>
    <w:rsid w:val="009E324B"/>
    <w:rsid w:val="009E3D48"/>
    <w:rsid w:val="009E5ACD"/>
    <w:rsid w:val="00A1075F"/>
    <w:rsid w:val="00A15E7B"/>
    <w:rsid w:val="00A25A73"/>
    <w:rsid w:val="00A30137"/>
    <w:rsid w:val="00A302F6"/>
    <w:rsid w:val="00A305B9"/>
    <w:rsid w:val="00A31060"/>
    <w:rsid w:val="00A3586B"/>
    <w:rsid w:val="00A36D25"/>
    <w:rsid w:val="00A44D68"/>
    <w:rsid w:val="00A50790"/>
    <w:rsid w:val="00A549C2"/>
    <w:rsid w:val="00A576DE"/>
    <w:rsid w:val="00A650F3"/>
    <w:rsid w:val="00A81167"/>
    <w:rsid w:val="00A81BAC"/>
    <w:rsid w:val="00A97013"/>
    <w:rsid w:val="00AA45C0"/>
    <w:rsid w:val="00AA4E5A"/>
    <w:rsid w:val="00AA63E1"/>
    <w:rsid w:val="00AC4449"/>
    <w:rsid w:val="00AD24E0"/>
    <w:rsid w:val="00AD565F"/>
    <w:rsid w:val="00AE20D2"/>
    <w:rsid w:val="00B00CAF"/>
    <w:rsid w:val="00B04F5C"/>
    <w:rsid w:val="00B06681"/>
    <w:rsid w:val="00B131BA"/>
    <w:rsid w:val="00B1570C"/>
    <w:rsid w:val="00B158D4"/>
    <w:rsid w:val="00B16954"/>
    <w:rsid w:val="00B243D7"/>
    <w:rsid w:val="00B247A6"/>
    <w:rsid w:val="00B30EBE"/>
    <w:rsid w:val="00B31093"/>
    <w:rsid w:val="00B330F1"/>
    <w:rsid w:val="00B3331A"/>
    <w:rsid w:val="00B43742"/>
    <w:rsid w:val="00B43816"/>
    <w:rsid w:val="00B43CDD"/>
    <w:rsid w:val="00B51F2B"/>
    <w:rsid w:val="00B553D2"/>
    <w:rsid w:val="00B554EF"/>
    <w:rsid w:val="00B6503A"/>
    <w:rsid w:val="00B67BDF"/>
    <w:rsid w:val="00B94264"/>
    <w:rsid w:val="00B94D25"/>
    <w:rsid w:val="00B97646"/>
    <w:rsid w:val="00BA1217"/>
    <w:rsid w:val="00BA5B59"/>
    <w:rsid w:val="00BA6ABD"/>
    <w:rsid w:val="00BA7536"/>
    <w:rsid w:val="00BB0574"/>
    <w:rsid w:val="00BB3028"/>
    <w:rsid w:val="00BB331B"/>
    <w:rsid w:val="00BB7D10"/>
    <w:rsid w:val="00BC1B5D"/>
    <w:rsid w:val="00BC3228"/>
    <w:rsid w:val="00BC5861"/>
    <w:rsid w:val="00BD37C5"/>
    <w:rsid w:val="00BD47CB"/>
    <w:rsid w:val="00BE363A"/>
    <w:rsid w:val="00C008DC"/>
    <w:rsid w:val="00C03C71"/>
    <w:rsid w:val="00C102A8"/>
    <w:rsid w:val="00C1151D"/>
    <w:rsid w:val="00C2014B"/>
    <w:rsid w:val="00C21D43"/>
    <w:rsid w:val="00C344B0"/>
    <w:rsid w:val="00C42796"/>
    <w:rsid w:val="00C51CC9"/>
    <w:rsid w:val="00C5510B"/>
    <w:rsid w:val="00C57AF3"/>
    <w:rsid w:val="00C61A45"/>
    <w:rsid w:val="00C7088C"/>
    <w:rsid w:val="00C733D3"/>
    <w:rsid w:val="00C94CAC"/>
    <w:rsid w:val="00C966C0"/>
    <w:rsid w:val="00CC3CC9"/>
    <w:rsid w:val="00CC5E9B"/>
    <w:rsid w:val="00CC7AE9"/>
    <w:rsid w:val="00CD0448"/>
    <w:rsid w:val="00CD0C78"/>
    <w:rsid w:val="00CD7197"/>
    <w:rsid w:val="00CE538F"/>
    <w:rsid w:val="00CF792E"/>
    <w:rsid w:val="00D00FDD"/>
    <w:rsid w:val="00D14A36"/>
    <w:rsid w:val="00D16A80"/>
    <w:rsid w:val="00D22C85"/>
    <w:rsid w:val="00D23715"/>
    <w:rsid w:val="00D33DEA"/>
    <w:rsid w:val="00D33E80"/>
    <w:rsid w:val="00D351C2"/>
    <w:rsid w:val="00D3532B"/>
    <w:rsid w:val="00D36836"/>
    <w:rsid w:val="00D417CF"/>
    <w:rsid w:val="00D4500F"/>
    <w:rsid w:val="00D547E1"/>
    <w:rsid w:val="00D56FE4"/>
    <w:rsid w:val="00D62C41"/>
    <w:rsid w:val="00D67C9C"/>
    <w:rsid w:val="00D71CC4"/>
    <w:rsid w:val="00D7549B"/>
    <w:rsid w:val="00D76E57"/>
    <w:rsid w:val="00D812F0"/>
    <w:rsid w:val="00D84A70"/>
    <w:rsid w:val="00D84DC6"/>
    <w:rsid w:val="00D92DB0"/>
    <w:rsid w:val="00D935A4"/>
    <w:rsid w:val="00DA00AA"/>
    <w:rsid w:val="00DA554A"/>
    <w:rsid w:val="00DA6015"/>
    <w:rsid w:val="00DA74D5"/>
    <w:rsid w:val="00DB2A01"/>
    <w:rsid w:val="00DB34B3"/>
    <w:rsid w:val="00DC4043"/>
    <w:rsid w:val="00DC446D"/>
    <w:rsid w:val="00DC618D"/>
    <w:rsid w:val="00DC6BCF"/>
    <w:rsid w:val="00DD365F"/>
    <w:rsid w:val="00DD7AB3"/>
    <w:rsid w:val="00DE6BF2"/>
    <w:rsid w:val="00DF5E72"/>
    <w:rsid w:val="00E07267"/>
    <w:rsid w:val="00E1213C"/>
    <w:rsid w:val="00E126CB"/>
    <w:rsid w:val="00E14A03"/>
    <w:rsid w:val="00E162E4"/>
    <w:rsid w:val="00E207A9"/>
    <w:rsid w:val="00E217E4"/>
    <w:rsid w:val="00E24716"/>
    <w:rsid w:val="00E267C9"/>
    <w:rsid w:val="00E373A8"/>
    <w:rsid w:val="00E44A58"/>
    <w:rsid w:val="00E63F07"/>
    <w:rsid w:val="00E658B5"/>
    <w:rsid w:val="00E705ED"/>
    <w:rsid w:val="00E72374"/>
    <w:rsid w:val="00E7551B"/>
    <w:rsid w:val="00E763E3"/>
    <w:rsid w:val="00E772EB"/>
    <w:rsid w:val="00E83D46"/>
    <w:rsid w:val="00E952F6"/>
    <w:rsid w:val="00E9585B"/>
    <w:rsid w:val="00EA0543"/>
    <w:rsid w:val="00EA632D"/>
    <w:rsid w:val="00EB35B8"/>
    <w:rsid w:val="00EC13D8"/>
    <w:rsid w:val="00EC3933"/>
    <w:rsid w:val="00ED1727"/>
    <w:rsid w:val="00ED698F"/>
    <w:rsid w:val="00EF7394"/>
    <w:rsid w:val="00EF7F7A"/>
    <w:rsid w:val="00F02624"/>
    <w:rsid w:val="00F039C4"/>
    <w:rsid w:val="00F06F7C"/>
    <w:rsid w:val="00F20AC7"/>
    <w:rsid w:val="00F246B1"/>
    <w:rsid w:val="00F34E06"/>
    <w:rsid w:val="00F364B0"/>
    <w:rsid w:val="00F40582"/>
    <w:rsid w:val="00F42F13"/>
    <w:rsid w:val="00F43EA7"/>
    <w:rsid w:val="00F50F04"/>
    <w:rsid w:val="00F533CE"/>
    <w:rsid w:val="00F600F1"/>
    <w:rsid w:val="00F63D92"/>
    <w:rsid w:val="00F73550"/>
    <w:rsid w:val="00F73713"/>
    <w:rsid w:val="00F7417B"/>
    <w:rsid w:val="00F7422B"/>
    <w:rsid w:val="00F74B0E"/>
    <w:rsid w:val="00F85410"/>
    <w:rsid w:val="00F87489"/>
    <w:rsid w:val="00F94F97"/>
    <w:rsid w:val="00FA007B"/>
    <w:rsid w:val="00FA21E4"/>
    <w:rsid w:val="00FA2BEB"/>
    <w:rsid w:val="00FA3DF1"/>
    <w:rsid w:val="00FA72C2"/>
    <w:rsid w:val="00FC0EE8"/>
    <w:rsid w:val="00FC3AD9"/>
    <w:rsid w:val="00FC46B1"/>
    <w:rsid w:val="00FD0D40"/>
    <w:rsid w:val="00FE1AF9"/>
    <w:rsid w:val="00FE4991"/>
    <w:rsid w:val="00FE5F15"/>
    <w:rsid w:val="00FF1B42"/>
    <w:rsid w:val="00FF2664"/>
    <w:rsid w:val="00FF294D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89C84904-DB39-4849-A989-2958ECFD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EB2"/>
    <w:pPr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HeadingBase"/>
    <w:next w:val="BodyText"/>
    <w:qFormat/>
    <w:rsid w:val="008F2EB2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8F2EB2"/>
    <w:pPr>
      <w:jc w:val="left"/>
      <w:outlineLvl w:val="1"/>
    </w:pPr>
    <w:rPr>
      <w:spacing w:val="5"/>
    </w:rPr>
  </w:style>
  <w:style w:type="paragraph" w:styleId="Heading3">
    <w:name w:val="heading 3"/>
    <w:basedOn w:val="HeadingBase"/>
    <w:next w:val="BodyText"/>
    <w:qFormat/>
    <w:rsid w:val="008F2EB2"/>
    <w:pPr>
      <w:spacing w:after="220"/>
      <w:jc w:val="left"/>
      <w:outlineLvl w:val="2"/>
    </w:pPr>
    <w:rPr>
      <w:i/>
      <w:spacing w:val="-2"/>
    </w:rPr>
  </w:style>
  <w:style w:type="paragraph" w:styleId="Heading4">
    <w:name w:val="heading 4"/>
    <w:basedOn w:val="HeadingBase"/>
    <w:next w:val="BodyText"/>
    <w:qFormat/>
    <w:rsid w:val="008F2EB2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8F2EB2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8F2EB2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8F2EB2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8F2EB2"/>
    <w:pPr>
      <w:spacing w:after="220" w:line="240" w:lineRule="atLeast"/>
    </w:pPr>
    <w:rPr>
      <w:sz w:val="20"/>
    </w:rPr>
  </w:style>
  <w:style w:type="paragraph" w:customStyle="1" w:styleId="HeaderBase">
    <w:name w:val="Header Base"/>
    <w:basedOn w:val="Normal"/>
    <w:rsid w:val="008F2EB2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8F2EB2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8F2EB2"/>
    <w:pPr>
      <w:pBdr>
        <w:top w:val="single" w:sz="6" w:space="1" w:color="808080"/>
        <w:bottom w:val="single" w:sz="6" w:space="1" w:color="808080"/>
      </w:pBdr>
      <w:spacing w:before="220" w:line="220" w:lineRule="atLeast"/>
      <w:jc w:val="center"/>
    </w:pPr>
    <w:rPr>
      <w:smallCaps/>
      <w:spacing w:val="15"/>
      <w:sz w:val="24"/>
    </w:rPr>
  </w:style>
  <w:style w:type="paragraph" w:customStyle="1" w:styleId="Objective">
    <w:name w:val="Objective"/>
    <w:basedOn w:val="Normal"/>
    <w:next w:val="BodyText"/>
    <w:rsid w:val="008F2EB2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8F2EB2"/>
    <w:pPr>
      <w:tabs>
        <w:tab w:val="left" w:pos="1440"/>
        <w:tab w:val="right" w:pos="6480"/>
      </w:tabs>
      <w:spacing w:before="220" w:after="60" w:line="220" w:lineRule="atLeast"/>
      <w:jc w:val="left"/>
    </w:pPr>
  </w:style>
  <w:style w:type="paragraph" w:customStyle="1" w:styleId="JobTitle">
    <w:name w:val="Job Title"/>
    <w:basedOn w:val="Normal"/>
    <w:next w:val="Achievement"/>
    <w:rsid w:val="008F2EB2"/>
    <w:pPr>
      <w:spacing w:before="40" w:after="40" w:line="220" w:lineRule="atLeast"/>
      <w:jc w:val="left"/>
    </w:pPr>
    <w:rPr>
      <w:i/>
      <w:caps/>
      <w:spacing w:val="5"/>
    </w:rPr>
  </w:style>
  <w:style w:type="paragraph" w:customStyle="1" w:styleId="Achievement">
    <w:name w:val="Achievement"/>
    <w:basedOn w:val="BodyText"/>
    <w:rsid w:val="008F2EB2"/>
    <w:pPr>
      <w:numPr>
        <w:numId w:val="1"/>
      </w:numPr>
      <w:spacing w:after="60"/>
      <w:jc w:val="left"/>
    </w:pPr>
  </w:style>
  <w:style w:type="paragraph" w:customStyle="1" w:styleId="Name">
    <w:name w:val="Name"/>
    <w:basedOn w:val="Normal"/>
    <w:next w:val="Normal"/>
    <w:rsid w:val="008F2EB2"/>
    <w:pPr>
      <w:spacing w:after="120" w:line="240" w:lineRule="atLeast"/>
      <w:jc w:val="center"/>
    </w:pPr>
    <w:rPr>
      <w:rFonts w:ascii="Arial Black" w:hAnsi="Arial Black"/>
      <w:position w:val="12"/>
      <w:sz w:val="28"/>
    </w:rPr>
  </w:style>
  <w:style w:type="paragraph" w:styleId="Date">
    <w:name w:val="Date"/>
    <w:basedOn w:val="BodyText"/>
    <w:rsid w:val="008F2EB2"/>
    <w:pPr>
      <w:keepNext/>
    </w:pPr>
  </w:style>
  <w:style w:type="paragraph" w:customStyle="1" w:styleId="CityState">
    <w:name w:val="City/State"/>
    <w:basedOn w:val="BodyText"/>
    <w:next w:val="BodyText"/>
    <w:rsid w:val="008F2EB2"/>
    <w:pPr>
      <w:keepNext/>
    </w:pPr>
  </w:style>
  <w:style w:type="paragraph" w:customStyle="1" w:styleId="Institution">
    <w:name w:val="Institution"/>
    <w:basedOn w:val="Normal"/>
    <w:next w:val="Achievement"/>
    <w:rsid w:val="008F2EB2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8F2EB2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8F2EB2"/>
  </w:style>
  <w:style w:type="paragraph" w:styleId="Footer">
    <w:name w:val="footer"/>
    <w:basedOn w:val="HeaderBase"/>
    <w:rsid w:val="008F2EB2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8F2EB2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8F2EB2"/>
    <w:rPr>
      <w:i/>
      <w:caps/>
      <w:spacing w:val="10"/>
    </w:rPr>
  </w:style>
  <w:style w:type="paragraph" w:customStyle="1" w:styleId="Address2">
    <w:name w:val="Address 2"/>
    <w:basedOn w:val="Normal"/>
    <w:rsid w:val="008F2EB2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8F2EB2"/>
    <w:rPr>
      <w:sz w:val="16"/>
    </w:rPr>
  </w:style>
  <w:style w:type="character" w:styleId="Emphasis">
    <w:name w:val="Emphasis"/>
    <w:qFormat/>
    <w:rsid w:val="008F2EB2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8F2EB2"/>
    <w:pPr>
      <w:ind w:left="720"/>
    </w:pPr>
  </w:style>
  <w:style w:type="character" w:customStyle="1" w:styleId="Job">
    <w:name w:val="Job"/>
    <w:basedOn w:val="DefaultParagraphFont"/>
    <w:rsid w:val="008F2EB2"/>
  </w:style>
  <w:style w:type="paragraph" w:customStyle="1" w:styleId="PersonalData">
    <w:name w:val="Personal Data"/>
    <w:basedOn w:val="BodyText"/>
    <w:rsid w:val="008F2EB2"/>
    <w:pPr>
      <w:spacing w:after="120" w:line="240" w:lineRule="exact"/>
      <w:ind w:left="-1080" w:right="1080"/>
    </w:pPr>
    <w:rPr>
      <w:i/>
      <w:sz w:val="22"/>
    </w:rPr>
  </w:style>
  <w:style w:type="paragraph" w:customStyle="1" w:styleId="CompanyNameOne">
    <w:name w:val="Company Name One"/>
    <w:basedOn w:val="CompanyName"/>
    <w:next w:val="JobTitle"/>
    <w:rsid w:val="008F2EB2"/>
    <w:pPr>
      <w:spacing w:before="60"/>
    </w:pPr>
  </w:style>
  <w:style w:type="paragraph" w:customStyle="1" w:styleId="NoTitle">
    <w:name w:val="No Title"/>
    <w:basedOn w:val="SectionTitle"/>
    <w:rsid w:val="008F2EB2"/>
    <w:pPr>
      <w:pBdr>
        <w:bottom w:val="none" w:sz="0" w:space="0" w:color="auto"/>
      </w:pBdr>
    </w:pPr>
  </w:style>
  <w:style w:type="paragraph" w:styleId="BodyTextIndent2">
    <w:name w:val="Body Text Indent 2"/>
    <w:basedOn w:val="Normal"/>
    <w:rsid w:val="008F2EB2"/>
    <w:pPr>
      <w:spacing w:before="120" w:after="120"/>
      <w:ind w:left="2074" w:hanging="1354"/>
    </w:pPr>
  </w:style>
  <w:style w:type="paragraph" w:customStyle="1" w:styleId="PersonalInfo">
    <w:name w:val="Personal Info"/>
    <w:basedOn w:val="Achievement"/>
    <w:next w:val="Achievement"/>
    <w:rsid w:val="008F2EB2"/>
    <w:pPr>
      <w:numPr>
        <w:numId w:val="2"/>
      </w:numPr>
      <w:spacing w:before="220"/>
    </w:pPr>
  </w:style>
  <w:style w:type="character" w:styleId="Hyperlink">
    <w:name w:val="Hyperlink"/>
    <w:basedOn w:val="DefaultParagraphFont"/>
    <w:rsid w:val="008F2EB2"/>
    <w:rPr>
      <w:color w:val="0000FF"/>
      <w:u w:val="single"/>
    </w:rPr>
  </w:style>
  <w:style w:type="paragraph" w:styleId="BalloonText">
    <w:name w:val="Balloon Text"/>
    <w:basedOn w:val="Normal"/>
    <w:semiHidden/>
    <w:rsid w:val="008F2EB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57AF3"/>
  </w:style>
  <w:style w:type="character" w:customStyle="1" w:styleId="apple-style-span">
    <w:name w:val="apple-style-span"/>
    <w:basedOn w:val="DefaultParagraphFont"/>
    <w:rsid w:val="00F50F04"/>
  </w:style>
  <w:style w:type="paragraph" w:styleId="ListParagraph">
    <w:name w:val="List Paragraph"/>
    <w:basedOn w:val="Normal"/>
    <w:uiPriority w:val="34"/>
    <w:qFormat/>
    <w:rsid w:val="00081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0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ther%20Documents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16D113-FD2D-4DE3-92F5-DEBBF52CB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Elegant Resume.dot</Template>
  <TotalTime>0</TotalTime>
  <Pages>2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John Wu</dc:creator>
  <cp:lastModifiedBy>Mom</cp:lastModifiedBy>
  <cp:revision>2</cp:revision>
  <cp:lastPrinted>2004-07-08T20:10:00Z</cp:lastPrinted>
  <dcterms:created xsi:type="dcterms:W3CDTF">2020-12-29T13:30:00Z</dcterms:created>
  <dcterms:modified xsi:type="dcterms:W3CDTF">2020-12-29T13:30:00Z</dcterms:modified>
</cp:coreProperties>
</file>